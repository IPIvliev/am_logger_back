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1EA" w:rsidRDefault="00EC01EA" w:rsidP="000D202A">
      <w:pPr>
        <w:pStyle w:val="NoSpacing"/>
        <w:ind w:left="4248"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21.07.2011 с. Починки </w:t>
      </w:r>
    </w:p>
    <w:p w:rsidR="00EC01EA" w:rsidRPr="00E30C67" w:rsidRDefault="00EC01EA" w:rsidP="000D202A">
      <w:pPr>
        <w:pStyle w:val="NoSpacing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30C67">
        <w:rPr>
          <w:rFonts w:ascii="Times New Roman" w:hAnsi="Times New Roman" w:cs="Times New Roman"/>
          <w:b/>
          <w:bCs/>
          <w:sz w:val="24"/>
          <w:szCs w:val="24"/>
        </w:rPr>
        <w:t>Список уполномоченных Региональных координационных советов</w:t>
      </w:r>
    </w:p>
    <w:p w:rsidR="00EC01EA" w:rsidRPr="00E30C67" w:rsidRDefault="00EC01EA" w:rsidP="00B86EA0">
      <w:pPr>
        <w:pStyle w:val="NoSpacing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E30C67">
        <w:rPr>
          <w:rFonts w:ascii="Times New Roman" w:hAnsi="Times New Roman" w:cs="Times New Roman"/>
          <w:i/>
          <w:iCs/>
          <w:sz w:val="24"/>
          <w:szCs w:val="24"/>
          <w:u w:val="single"/>
        </w:rPr>
        <w:t>(Нижегородская область</w:t>
      </w:r>
      <w:r w:rsidRPr="00E30C6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)</w:t>
      </w:r>
    </w:p>
    <w:p w:rsidR="00EC01EA" w:rsidRPr="00E30C67" w:rsidRDefault="00EC01EA" w:rsidP="00B86EA0">
      <w:pPr>
        <w:pStyle w:val="NoSpacing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EC01EA" w:rsidRPr="00E30C67" w:rsidRDefault="00EC01EA" w:rsidP="00B86EA0">
      <w:pPr>
        <w:pStyle w:val="NoSpacing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E30C67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(Нижегородское региональное отделение Партии </w:t>
      </w:r>
      <w:r w:rsidRPr="00E30C6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«ЕДИНАЯ РОССИЯ»)</w:t>
      </w:r>
    </w:p>
    <w:p w:rsidR="00EC01EA" w:rsidRPr="00E30C67" w:rsidRDefault="00EC01EA" w:rsidP="00B86EA0">
      <w:pPr>
        <w:pStyle w:val="NoSpacing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tbl>
      <w:tblPr>
        <w:tblpPr w:leftFromText="180" w:rightFromText="180" w:vertAnchor="text" w:tblpY="1"/>
        <w:tblOverlap w:val="never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17"/>
        <w:gridCol w:w="3827"/>
        <w:gridCol w:w="2268"/>
        <w:gridCol w:w="2268"/>
      </w:tblGrid>
      <w:tr w:rsidR="00EC01EA" w:rsidRPr="00E30C67">
        <w:tc>
          <w:tcPr>
            <w:tcW w:w="817" w:type="dxa"/>
          </w:tcPr>
          <w:p w:rsidR="00EC01EA" w:rsidRPr="00E30C67" w:rsidRDefault="00EC01EA" w:rsidP="00D3177F">
            <w:pPr>
              <w:tabs>
                <w:tab w:val="left" w:pos="45"/>
                <w:tab w:val="left" w:pos="284"/>
              </w:tabs>
              <w:ind w:left="426" w:right="176"/>
            </w:pPr>
            <w:r w:rsidRPr="00E30C67">
              <w:t>№</w:t>
            </w:r>
          </w:p>
        </w:tc>
        <w:tc>
          <w:tcPr>
            <w:tcW w:w="3827" w:type="dxa"/>
          </w:tcPr>
          <w:p w:rsidR="00EC01EA" w:rsidRPr="00E30C67" w:rsidRDefault="00EC01EA" w:rsidP="00D3177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C67">
              <w:rPr>
                <w:rFonts w:ascii="Times New Roman" w:hAnsi="Times New Roman" w:cs="Times New Roman"/>
                <w:sz w:val="24"/>
                <w:szCs w:val="24"/>
              </w:rPr>
              <w:t>Ф.И.О.</w:t>
            </w:r>
          </w:p>
        </w:tc>
        <w:tc>
          <w:tcPr>
            <w:tcW w:w="2268" w:type="dxa"/>
          </w:tcPr>
          <w:p w:rsidR="00EC01EA" w:rsidRPr="00E30C67" w:rsidRDefault="00EC01EA" w:rsidP="00D3177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C67">
              <w:rPr>
                <w:rFonts w:ascii="Times New Roman" w:hAnsi="Times New Roman" w:cs="Times New Roman"/>
                <w:sz w:val="24"/>
                <w:szCs w:val="24"/>
              </w:rPr>
              <w:t>Номер документа удостоверяющего личность</w:t>
            </w:r>
          </w:p>
          <w:p w:rsidR="00EC01EA" w:rsidRPr="00E30C67" w:rsidRDefault="00EC01EA" w:rsidP="00D3177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C67">
              <w:rPr>
                <w:rFonts w:ascii="Times New Roman" w:hAnsi="Times New Roman" w:cs="Times New Roman"/>
                <w:sz w:val="24"/>
                <w:szCs w:val="24"/>
              </w:rPr>
              <w:t>гражданина РФ</w:t>
            </w:r>
          </w:p>
        </w:tc>
        <w:tc>
          <w:tcPr>
            <w:tcW w:w="2268" w:type="dxa"/>
          </w:tcPr>
          <w:p w:rsidR="00EC01EA" w:rsidRPr="00E30C67" w:rsidRDefault="00EC01EA" w:rsidP="00D3177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C67">
              <w:rPr>
                <w:rFonts w:ascii="Times New Roman" w:hAnsi="Times New Roman" w:cs="Times New Roman"/>
                <w:sz w:val="24"/>
                <w:szCs w:val="24"/>
              </w:rPr>
              <w:t xml:space="preserve">Примечание </w:t>
            </w:r>
          </w:p>
        </w:tc>
      </w:tr>
      <w:tr w:rsidR="00EC01EA" w:rsidRPr="00E30C67">
        <w:tc>
          <w:tcPr>
            <w:tcW w:w="817" w:type="dxa"/>
          </w:tcPr>
          <w:p w:rsidR="00EC01EA" w:rsidRPr="00E30C67" w:rsidRDefault="00EC01EA" w:rsidP="00D3177F">
            <w:pPr>
              <w:numPr>
                <w:ilvl w:val="0"/>
                <w:numId w:val="3"/>
              </w:numPr>
              <w:tabs>
                <w:tab w:val="left" w:pos="284"/>
              </w:tabs>
              <w:ind w:left="426" w:right="176"/>
            </w:pPr>
          </w:p>
        </w:tc>
        <w:tc>
          <w:tcPr>
            <w:tcW w:w="3827" w:type="dxa"/>
          </w:tcPr>
          <w:p w:rsidR="00EC01EA" w:rsidRPr="00F57C6F" w:rsidRDefault="00EC01EA" w:rsidP="00F57C6F">
            <w:r w:rsidRPr="00F57C6F">
              <w:t xml:space="preserve">.Алаев Александр Васильевич- </w:t>
            </w:r>
          </w:p>
        </w:tc>
        <w:tc>
          <w:tcPr>
            <w:tcW w:w="2268" w:type="dxa"/>
          </w:tcPr>
          <w:p w:rsidR="00EC01EA" w:rsidRPr="00F57C6F" w:rsidRDefault="00EC01EA" w:rsidP="00F57C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57C6F">
              <w:rPr>
                <w:rFonts w:ascii="Times New Roman" w:hAnsi="Times New Roman" w:cs="Times New Roman"/>
                <w:sz w:val="24"/>
                <w:szCs w:val="24"/>
              </w:rPr>
              <w:t>2210 701798</w:t>
            </w:r>
          </w:p>
        </w:tc>
        <w:tc>
          <w:tcPr>
            <w:tcW w:w="2268" w:type="dxa"/>
          </w:tcPr>
          <w:p w:rsidR="00EC01EA" w:rsidRPr="00E30C67" w:rsidRDefault="00EC01EA" w:rsidP="00D3177F">
            <w:r>
              <w:t>Починковское МО</w:t>
            </w:r>
          </w:p>
        </w:tc>
      </w:tr>
      <w:tr w:rsidR="00EC01EA" w:rsidRPr="00E30C67">
        <w:tc>
          <w:tcPr>
            <w:tcW w:w="817" w:type="dxa"/>
          </w:tcPr>
          <w:p w:rsidR="00EC01EA" w:rsidRPr="00E30C67" w:rsidRDefault="00EC01EA" w:rsidP="00D3177F">
            <w:pPr>
              <w:numPr>
                <w:ilvl w:val="0"/>
                <w:numId w:val="3"/>
              </w:numPr>
              <w:tabs>
                <w:tab w:val="left" w:pos="284"/>
              </w:tabs>
              <w:ind w:left="426" w:right="176"/>
            </w:pPr>
          </w:p>
        </w:tc>
        <w:tc>
          <w:tcPr>
            <w:tcW w:w="3827" w:type="dxa"/>
          </w:tcPr>
          <w:p w:rsidR="00EC01EA" w:rsidRPr="00F57C6F" w:rsidRDefault="00EC01EA" w:rsidP="00F57C6F">
            <w:pPr>
              <w:ind w:left="34"/>
            </w:pPr>
            <w:r w:rsidRPr="00F57C6F">
              <w:t>Смагин Алексей Иванович -</w:t>
            </w:r>
          </w:p>
        </w:tc>
        <w:tc>
          <w:tcPr>
            <w:tcW w:w="2268" w:type="dxa"/>
          </w:tcPr>
          <w:p w:rsidR="00EC01EA" w:rsidRPr="00F57C6F" w:rsidRDefault="00EC01EA" w:rsidP="00F57C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57C6F">
              <w:rPr>
                <w:rFonts w:ascii="Times New Roman" w:hAnsi="Times New Roman" w:cs="Times New Roman"/>
                <w:sz w:val="24"/>
                <w:szCs w:val="24"/>
              </w:rPr>
              <w:t>4002 08322</w:t>
            </w:r>
          </w:p>
        </w:tc>
        <w:tc>
          <w:tcPr>
            <w:tcW w:w="2268" w:type="dxa"/>
          </w:tcPr>
          <w:p w:rsidR="00EC01EA" w:rsidRDefault="00EC01EA" w:rsidP="00D3177F"/>
        </w:tc>
      </w:tr>
      <w:tr w:rsidR="00EC01EA" w:rsidRPr="00E30C67">
        <w:tc>
          <w:tcPr>
            <w:tcW w:w="817" w:type="dxa"/>
          </w:tcPr>
          <w:p w:rsidR="00EC01EA" w:rsidRPr="00E30C67" w:rsidRDefault="00EC01EA" w:rsidP="00D3177F">
            <w:pPr>
              <w:numPr>
                <w:ilvl w:val="0"/>
                <w:numId w:val="3"/>
              </w:numPr>
              <w:tabs>
                <w:tab w:val="left" w:pos="284"/>
              </w:tabs>
              <w:ind w:left="426" w:right="176"/>
            </w:pPr>
          </w:p>
        </w:tc>
        <w:tc>
          <w:tcPr>
            <w:tcW w:w="3827" w:type="dxa"/>
          </w:tcPr>
          <w:p w:rsidR="00EC01EA" w:rsidRPr="00F57C6F" w:rsidRDefault="00EC01EA" w:rsidP="00F57C6F">
            <w:pPr>
              <w:ind w:left="34"/>
            </w:pPr>
            <w:r w:rsidRPr="00F57C6F">
              <w:t>Бурова Елена Александровна -</w:t>
            </w:r>
          </w:p>
        </w:tc>
        <w:tc>
          <w:tcPr>
            <w:tcW w:w="2268" w:type="dxa"/>
          </w:tcPr>
          <w:p w:rsidR="00EC01EA" w:rsidRPr="00F57C6F" w:rsidRDefault="00EC01EA" w:rsidP="00F57C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57C6F">
              <w:rPr>
                <w:rFonts w:ascii="Times New Roman" w:hAnsi="Times New Roman" w:cs="Times New Roman"/>
                <w:sz w:val="24"/>
                <w:szCs w:val="24"/>
              </w:rPr>
              <w:t>2206 879444</w:t>
            </w:r>
          </w:p>
        </w:tc>
        <w:tc>
          <w:tcPr>
            <w:tcW w:w="2268" w:type="dxa"/>
          </w:tcPr>
          <w:p w:rsidR="00EC01EA" w:rsidRDefault="00EC01EA" w:rsidP="00D3177F"/>
        </w:tc>
      </w:tr>
      <w:tr w:rsidR="00EC01EA" w:rsidRPr="00E30C67">
        <w:tc>
          <w:tcPr>
            <w:tcW w:w="817" w:type="dxa"/>
          </w:tcPr>
          <w:p w:rsidR="00EC01EA" w:rsidRPr="00E30C67" w:rsidRDefault="00EC01EA" w:rsidP="00D3177F">
            <w:pPr>
              <w:numPr>
                <w:ilvl w:val="0"/>
                <w:numId w:val="3"/>
              </w:numPr>
              <w:tabs>
                <w:tab w:val="left" w:pos="284"/>
              </w:tabs>
              <w:ind w:left="426" w:right="176"/>
            </w:pPr>
          </w:p>
        </w:tc>
        <w:tc>
          <w:tcPr>
            <w:tcW w:w="3827" w:type="dxa"/>
          </w:tcPr>
          <w:p w:rsidR="00EC01EA" w:rsidRPr="00F57C6F" w:rsidRDefault="00EC01EA" w:rsidP="00F57C6F">
            <w:pPr>
              <w:ind w:left="34"/>
            </w:pPr>
            <w:r w:rsidRPr="00F57C6F">
              <w:t xml:space="preserve">Сабов Василий Яковлевич- </w:t>
            </w:r>
          </w:p>
        </w:tc>
        <w:tc>
          <w:tcPr>
            <w:tcW w:w="2268" w:type="dxa"/>
          </w:tcPr>
          <w:p w:rsidR="00EC01EA" w:rsidRPr="00F57C6F" w:rsidRDefault="00EC01EA" w:rsidP="00F57C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57C6F">
              <w:rPr>
                <w:rFonts w:ascii="Times New Roman" w:hAnsi="Times New Roman" w:cs="Times New Roman"/>
                <w:sz w:val="24"/>
                <w:szCs w:val="24"/>
              </w:rPr>
              <w:t>6704 00258</w:t>
            </w:r>
          </w:p>
        </w:tc>
        <w:tc>
          <w:tcPr>
            <w:tcW w:w="2268" w:type="dxa"/>
          </w:tcPr>
          <w:p w:rsidR="00EC01EA" w:rsidRDefault="00EC01EA" w:rsidP="00D3177F"/>
        </w:tc>
      </w:tr>
      <w:tr w:rsidR="00EC01EA" w:rsidRPr="00E30C67">
        <w:tc>
          <w:tcPr>
            <w:tcW w:w="817" w:type="dxa"/>
          </w:tcPr>
          <w:p w:rsidR="00EC01EA" w:rsidRPr="00E30C67" w:rsidRDefault="00EC01EA" w:rsidP="00D3177F">
            <w:pPr>
              <w:numPr>
                <w:ilvl w:val="0"/>
                <w:numId w:val="3"/>
              </w:numPr>
              <w:tabs>
                <w:tab w:val="left" w:pos="284"/>
              </w:tabs>
              <w:ind w:left="426" w:right="176"/>
            </w:pPr>
          </w:p>
        </w:tc>
        <w:tc>
          <w:tcPr>
            <w:tcW w:w="3827" w:type="dxa"/>
          </w:tcPr>
          <w:p w:rsidR="00EC01EA" w:rsidRPr="00F57C6F" w:rsidRDefault="00EC01EA" w:rsidP="00F57C6F">
            <w:pPr>
              <w:ind w:left="34"/>
            </w:pPr>
            <w:r w:rsidRPr="00F57C6F">
              <w:t xml:space="preserve">Каргин Николай Петрович- </w:t>
            </w:r>
          </w:p>
        </w:tc>
        <w:tc>
          <w:tcPr>
            <w:tcW w:w="2268" w:type="dxa"/>
          </w:tcPr>
          <w:p w:rsidR="00EC01EA" w:rsidRPr="00F57C6F" w:rsidRDefault="00EC01EA" w:rsidP="00F57C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57C6F">
              <w:rPr>
                <w:rFonts w:ascii="Times New Roman" w:hAnsi="Times New Roman" w:cs="Times New Roman"/>
                <w:sz w:val="24"/>
                <w:szCs w:val="24"/>
              </w:rPr>
              <w:t>2200 389221</w:t>
            </w:r>
          </w:p>
        </w:tc>
        <w:tc>
          <w:tcPr>
            <w:tcW w:w="2268" w:type="dxa"/>
          </w:tcPr>
          <w:p w:rsidR="00EC01EA" w:rsidRDefault="00EC01EA" w:rsidP="00D3177F"/>
        </w:tc>
      </w:tr>
      <w:tr w:rsidR="00EC01EA" w:rsidRPr="00E30C67">
        <w:tc>
          <w:tcPr>
            <w:tcW w:w="817" w:type="dxa"/>
          </w:tcPr>
          <w:p w:rsidR="00EC01EA" w:rsidRPr="00E30C67" w:rsidRDefault="00EC01EA" w:rsidP="00D3177F">
            <w:pPr>
              <w:numPr>
                <w:ilvl w:val="0"/>
                <w:numId w:val="3"/>
              </w:numPr>
              <w:tabs>
                <w:tab w:val="left" w:pos="284"/>
              </w:tabs>
              <w:ind w:left="426" w:right="176"/>
            </w:pPr>
          </w:p>
        </w:tc>
        <w:tc>
          <w:tcPr>
            <w:tcW w:w="3827" w:type="dxa"/>
          </w:tcPr>
          <w:p w:rsidR="00EC01EA" w:rsidRPr="00F57C6F" w:rsidRDefault="00EC01EA" w:rsidP="00F57C6F">
            <w:pPr>
              <w:ind w:left="34"/>
            </w:pPr>
            <w:r w:rsidRPr="00F57C6F">
              <w:t>Андрейчев Вячеслав Александрович</w:t>
            </w:r>
          </w:p>
        </w:tc>
        <w:tc>
          <w:tcPr>
            <w:tcW w:w="2268" w:type="dxa"/>
          </w:tcPr>
          <w:p w:rsidR="00EC01EA" w:rsidRPr="00F57C6F" w:rsidRDefault="00EC01EA" w:rsidP="00F57C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57C6F">
              <w:rPr>
                <w:rFonts w:ascii="Times New Roman" w:hAnsi="Times New Roman" w:cs="Times New Roman"/>
                <w:sz w:val="24"/>
                <w:szCs w:val="24"/>
              </w:rPr>
              <w:t>2202 541737</w:t>
            </w:r>
          </w:p>
        </w:tc>
        <w:tc>
          <w:tcPr>
            <w:tcW w:w="2268" w:type="dxa"/>
          </w:tcPr>
          <w:p w:rsidR="00EC01EA" w:rsidRDefault="00EC01EA" w:rsidP="00D3177F"/>
        </w:tc>
      </w:tr>
      <w:tr w:rsidR="00EC01EA" w:rsidRPr="00E30C67">
        <w:tc>
          <w:tcPr>
            <w:tcW w:w="817" w:type="dxa"/>
          </w:tcPr>
          <w:p w:rsidR="00EC01EA" w:rsidRPr="00E30C67" w:rsidRDefault="00EC01EA" w:rsidP="00D3177F">
            <w:pPr>
              <w:numPr>
                <w:ilvl w:val="0"/>
                <w:numId w:val="3"/>
              </w:numPr>
              <w:tabs>
                <w:tab w:val="left" w:pos="284"/>
              </w:tabs>
              <w:ind w:left="426" w:right="176"/>
            </w:pPr>
          </w:p>
        </w:tc>
        <w:tc>
          <w:tcPr>
            <w:tcW w:w="3827" w:type="dxa"/>
          </w:tcPr>
          <w:p w:rsidR="00EC01EA" w:rsidRPr="00F57C6F" w:rsidRDefault="00EC01EA" w:rsidP="00F57C6F">
            <w:pPr>
              <w:ind w:left="34"/>
            </w:pPr>
            <w:r w:rsidRPr="00F57C6F">
              <w:t xml:space="preserve">Судаев Александр Вячеславович – </w:t>
            </w:r>
          </w:p>
        </w:tc>
        <w:tc>
          <w:tcPr>
            <w:tcW w:w="2268" w:type="dxa"/>
          </w:tcPr>
          <w:p w:rsidR="00EC01EA" w:rsidRPr="00F57C6F" w:rsidRDefault="00EC01EA" w:rsidP="00F57C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57C6F">
              <w:rPr>
                <w:rFonts w:ascii="Times New Roman" w:hAnsi="Times New Roman" w:cs="Times New Roman"/>
                <w:sz w:val="24"/>
                <w:szCs w:val="24"/>
              </w:rPr>
              <w:t>2202 245242</w:t>
            </w:r>
          </w:p>
        </w:tc>
        <w:tc>
          <w:tcPr>
            <w:tcW w:w="2268" w:type="dxa"/>
          </w:tcPr>
          <w:p w:rsidR="00EC01EA" w:rsidRDefault="00EC01EA" w:rsidP="00D3177F"/>
        </w:tc>
      </w:tr>
      <w:tr w:rsidR="00EC01EA" w:rsidRPr="00E30C67">
        <w:tc>
          <w:tcPr>
            <w:tcW w:w="817" w:type="dxa"/>
          </w:tcPr>
          <w:p w:rsidR="00EC01EA" w:rsidRPr="00E30C67" w:rsidRDefault="00EC01EA" w:rsidP="00D3177F">
            <w:pPr>
              <w:numPr>
                <w:ilvl w:val="0"/>
                <w:numId w:val="3"/>
              </w:numPr>
              <w:tabs>
                <w:tab w:val="left" w:pos="284"/>
              </w:tabs>
              <w:ind w:left="426" w:right="176"/>
            </w:pPr>
          </w:p>
        </w:tc>
        <w:tc>
          <w:tcPr>
            <w:tcW w:w="3827" w:type="dxa"/>
          </w:tcPr>
          <w:p w:rsidR="00EC01EA" w:rsidRPr="00F57C6F" w:rsidRDefault="00EC01EA" w:rsidP="00F57C6F">
            <w:pPr>
              <w:ind w:left="34"/>
            </w:pPr>
            <w:r w:rsidRPr="00F57C6F">
              <w:t xml:space="preserve">Сиднева Наталья Сергеевна – </w:t>
            </w:r>
          </w:p>
        </w:tc>
        <w:tc>
          <w:tcPr>
            <w:tcW w:w="2268" w:type="dxa"/>
          </w:tcPr>
          <w:p w:rsidR="00EC01EA" w:rsidRPr="00F57C6F" w:rsidRDefault="00EC01EA" w:rsidP="00F57C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57C6F">
              <w:rPr>
                <w:rFonts w:ascii="Times New Roman" w:hAnsi="Times New Roman" w:cs="Times New Roman"/>
                <w:sz w:val="24"/>
                <w:szCs w:val="24"/>
              </w:rPr>
              <w:t>2204 290134</w:t>
            </w:r>
          </w:p>
        </w:tc>
        <w:tc>
          <w:tcPr>
            <w:tcW w:w="2268" w:type="dxa"/>
          </w:tcPr>
          <w:p w:rsidR="00EC01EA" w:rsidRDefault="00EC01EA" w:rsidP="00D3177F"/>
        </w:tc>
      </w:tr>
      <w:tr w:rsidR="00EC01EA" w:rsidRPr="00E30C67">
        <w:tc>
          <w:tcPr>
            <w:tcW w:w="817" w:type="dxa"/>
          </w:tcPr>
          <w:p w:rsidR="00EC01EA" w:rsidRPr="00E30C67" w:rsidRDefault="00EC01EA" w:rsidP="00D3177F">
            <w:pPr>
              <w:numPr>
                <w:ilvl w:val="0"/>
                <w:numId w:val="3"/>
              </w:numPr>
              <w:tabs>
                <w:tab w:val="left" w:pos="284"/>
              </w:tabs>
              <w:ind w:left="426" w:right="176"/>
            </w:pPr>
          </w:p>
        </w:tc>
        <w:tc>
          <w:tcPr>
            <w:tcW w:w="3827" w:type="dxa"/>
          </w:tcPr>
          <w:p w:rsidR="00EC01EA" w:rsidRPr="00F57C6F" w:rsidRDefault="00EC01EA" w:rsidP="00F57C6F">
            <w:pPr>
              <w:ind w:left="34"/>
            </w:pPr>
            <w:r w:rsidRPr="00F57C6F">
              <w:t xml:space="preserve">Ковылов Николай Михайлович- </w:t>
            </w:r>
          </w:p>
        </w:tc>
        <w:tc>
          <w:tcPr>
            <w:tcW w:w="2268" w:type="dxa"/>
          </w:tcPr>
          <w:p w:rsidR="00EC01EA" w:rsidRPr="00F57C6F" w:rsidRDefault="00EC01EA" w:rsidP="00F57C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57C6F">
              <w:rPr>
                <w:rFonts w:ascii="Times New Roman" w:hAnsi="Times New Roman" w:cs="Times New Roman"/>
                <w:sz w:val="24"/>
                <w:szCs w:val="24"/>
              </w:rPr>
              <w:t>2297 063836</w:t>
            </w:r>
          </w:p>
        </w:tc>
        <w:tc>
          <w:tcPr>
            <w:tcW w:w="2268" w:type="dxa"/>
          </w:tcPr>
          <w:p w:rsidR="00EC01EA" w:rsidRDefault="00EC01EA" w:rsidP="00D3177F"/>
        </w:tc>
      </w:tr>
      <w:tr w:rsidR="00EC01EA" w:rsidRPr="00E30C67">
        <w:tc>
          <w:tcPr>
            <w:tcW w:w="817" w:type="dxa"/>
          </w:tcPr>
          <w:p w:rsidR="00EC01EA" w:rsidRPr="00E30C67" w:rsidRDefault="00EC01EA" w:rsidP="00D3177F">
            <w:pPr>
              <w:numPr>
                <w:ilvl w:val="0"/>
                <w:numId w:val="3"/>
              </w:numPr>
              <w:tabs>
                <w:tab w:val="left" w:pos="284"/>
              </w:tabs>
              <w:ind w:left="426" w:right="176"/>
            </w:pPr>
          </w:p>
        </w:tc>
        <w:tc>
          <w:tcPr>
            <w:tcW w:w="3827" w:type="dxa"/>
          </w:tcPr>
          <w:p w:rsidR="00EC01EA" w:rsidRPr="00F57C6F" w:rsidRDefault="00EC01EA" w:rsidP="00F57C6F">
            <w:r w:rsidRPr="00F57C6F">
              <w:t xml:space="preserve">Ларин Дмитрий Иванович- </w:t>
            </w:r>
          </w:p>
        </w:tc>
        <w:tc>
          <w:tcPr>
            <w:tcW w:w="2268" w:type="dxa"/>
          </w:tcPr>
          <w:p w:rsidR="00EC01EA" w:rsidRPr="00F57C6F" w:rsidRDefault="00EC01EA" w:rsidP="00F57C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57C6F">
              <w:rPr>
                <w:rFonts w:ascii="Times New Roman" w:hAnsi="Times New Roman" w:cs="Times New Roman"/>
                <w:sz w:val="24"/>
                <w:szCs w:val="24"/>
              </w:rPr>
              <w:t>2203 409503</w:t>
            </w:r>
          </w:p>
        </w:tc>
        <w:tc>
          <w:tcPr>
            <w:tcW w:w="2268" w:type="dxa"/>
          </w:tcPr>
          <w:p w:rsidR="00EC01EA" w:rsidRDefault="00EC01EA" w:rsidP="00D3177F"/>
        </w:tc>
      </w:tr>
      <w:tr w:rsidR="00EC01EA" w:rsidRPr="00E30C67">
        <w:tc>
          <w:tcPr>
            <w:tcW w:w="817" w:type="dxa"/>
          </w:tcPr>
          <w:p w:rsidR="00EC01EA" w:rsidRPr="00E30C67" w:rsidRDefault="00EC01EA" w:rsidP="00D3177F">
            <w:pPr>
              <w:numPr>
                <w:ilvl w:val="0"/>
                <w:numId w:val="3"/>
              </w:numPr>
              <w:tabs>
                <w:tab w:val="left" w:pos="284"/>
              </w:tabs>
              <w:ind w:left="426" w:right="176"/>
            </w:pPr>
          </w:p>
        </w:tc>
        <w:tc>
          <w:tcPr>
            <w:tcW w:w="3827" w:type="dxa"/>
          </w:tcPr>
          <w:p w:rsidR="00EC01EA" w:rsidRPr="00F57C6F" w:rsidRDefault="00EC01EA" w:rsidP="00F57C6F">
            <w:pPr>
              <w:ind w:left="34"/>
            </w:pPr>
            <w:r w:rsidRPr="00F57C6F">
              <w:t xml:space="preserve">Лаврова Татьяна Ивановна- </w:t>
            </w:r>
          </w:p>
        </w:tc>
        <w:tc>
          <w:tcPr>
            <w:tcW w:w="2268" w:type="dxa"/>
          </w:tcPr>
          <w:p w:rsidR="00EC01EA" w:rsidRPr="00F57C6F" w:rsidRDefault="00EC01EA" w:rsidP="00F57C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57C6F">
              <w:rPr>
                <w:rFonts w:ascii="Times New Roman" w:hAnsi="Times New Roman" w:cs="Times New Roman"/>
                <w:sz w:val="24"/>
                <w:szCs w:val="24"/>
              </w:rPr>
              <w:t>2205 324847</w:t>
            </w:r>
          </w:p>
        </w:tc>
        <w:tc>
          <w:tcPr>
            <w:tcW w:w="2268" w:type="dxa"/>
          </w:tcPr>
          <w:p w:rsidR="00EC01EA" w:rsidRDefault="00EC01EA" w:rsidP="00D3177F"/>
        </w:tc>
      </w:tr>
      <w:tr w:rsidR="00EC01EA" w:rsidRPr="00E30C67">
        <w:tc>
          <w:tcPr>
            <w:tcW w:w="817" w:type="dxa"/>
          </w:tcPr>
          <w:p w:rsidR="00EC01EA" w:rsidRPr="00E30C67" w:rsidRDefault="00EC01EA" w:rsidP="00D3177F">
            <w:pPr>
              <w:numPr>
                <w:ilvl w:val="0"/>
                <w:numId w:val="3"/>
              </w:numPr>
              <w:tabs>
                <w:tab w:val="left" w:pos="284"/>
              </w:tabs>
              <w:ind w:left="426" w:right="176"/>
            </w:pPr>
          </w:p>
        </w:tc>
        <w:tc>
          <w:tcPr>
            <w:tcW w:w="3827" w:type="dxa"/>
          </w:tcPr>
          <w:p w:rsidR="00EC01EA" w:rsidRPr="00F57C6F" w:rsidRDefault="00EC01EA" w:rsidP="00F57C6F">
            <w:pPr>
              <w:ind w:left="34"/>
            </w:pPr>
            <w:r w:rsidRPr="00F57C6F">
              <w:t>Бормашова Светлана Александровна</w:t>
            </w:r>
          </w:p>
        </w:tc>
        <w:tc>
          <w:tcPr>
            <w:tcW w:w="2268" w:type="dxa"/>
          </w:tcPr>
          <w:p w:rsidR="00EC01EA" w:rsidRPr="00F57C6F" w:rsidRDefault="00EC01EA" w:rsidP="00F57C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57C6F">
              <w:rPr>
                <w:rFonts w:ascii="Times New Roman" w:hAnsi="Times New Roman" w:cs="Times New Roman"/>
                <w:sz w:val="24"/>
                <w:szCs w:val="24"/>
              </w:rPr>
              <w:t>2200 344136</w:t>
            </w:r>
          </w:p>
        </w:tc>
        <w:tc>
          <w:tcPr>
            <w:tcW w:w="2268" w:type="dxa"/>
          </w:tcPr>
          <w:p w:rsidR="00EC01EA" w:rsidRDefault="00EC01EA" w:rsidP="00D3177F"/>
        </w:tc>
      </w:tr>
      <w:tr w:rsidR="00EC01EA" w:rsidRPr="00E30C67">
        <w:tc>
          <w:tcPr>
            <w:tcW w:w="817" w:type="dxa"/>
          </w:tcPr>
          <w:p w:rsidR="00EC01EA" w:rsidRPr="00E30C67" w:rsidRDefault="00EC01EA" w:rsidP="00D3177F">
            <w:pPr>
              <w:numPr>
                <w:ilvl w:val="0"/>
                <w:numId w:val="3"/>
              </w:numPr>
              <w:tabs>
                <w:tab w:val="left" w:pos="284"/>
              </w:tabs>
              <w:ind w:left="426" w:right="176"/>
            </w:pPr>
          </w:p>
        </w:tc>
        <w:tc>
          <w:tcPr>
            <w:tcW w:w="3827" w:type="dxa"/>
          </w:tcPr>
          <w:p w:rsidR="00EC01EA" w:rsidRPr="00F57C6F" w:rsidRDefault="00EC01EA" w:rsidP="00F57C6F">
            <w:pPr>
              <w:ind w:left="34"/>
            </w:pPr>
            <w:r w:rsidRPr="00F57C6F">
              <w:t xml:space="preserve">Белов Алексей Александрович- </w:t>
            </w:r>
          </w:p>
        </w:tc>
        <w:tc>
          <w:tcPr>
            <w:tcW w:w="2268" w:type="dxa"/>
          </w:tcPr>
          <w:p w:rsidR="00EC01EA" w:rsidRPr="00F57C6F" w:rsidRDefault="00EC01EA" w:rsidP="00F57C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57C6F">
              <w:rPr>
                <w:rFonts w:ascii="Times New Roman" w:hAnsi="Times New Roman" w:cs="Times New Roman"/>
                <w:sz w:val="24"/>
                <w:szCs w:val="24"/>
              </w:rPr>
              <w:t>2203 409530</w:t>
            </w:r>
          </w:p>
        </w:tc>
        <w:tc>
          <w:tcPr>
            <w:tcW w:w="2268" w:type="dxa"/>
          </w:tcPr>
          <w:p w:rsidR="00EC01EA" w:rsidRDefault="00EC01EA" w:rsidP="00D3177F"/>
        </w:tc>
      </w:tr>
      <w:tr w:rsidR="00EC01EA" w:rsidRPr="00E30C67">
        <w:tc>
          <w:tcPr>
            <w:tcW w:w="817" w:type="dxa"/>
          </w:tcPr>
          <w:p w:rsidR="00EC01EA" w:rsidRPr="00E30C67" w:rsidRDefault="00EC01EA" w:rsidP="00D3177F">
            <w:pPr>
              <w:numPr>
                <w:ilvl w:val="0"/>
                <w:numId w:val="3"/>
              </w:numPr>
              <w:tabs>
                <w:tab w:val="left" w:pos="284"/>
              </w:tabs>
              <w:ind w:left="426" w:right="176"/>
            </w:pPr>
          </w:p>
        </w:tc>
        <w:tc>
          <w:tcPr>
            <w:tcW w:w="3827" w:type="dxa"/>
          </w:tcPr>
          <w:p w:rsidR="00EC01EA" w:rsidRPr="00F57C6F" w:rsidRDefault="00EC01EA" w:rsidP="00F57C6F">
            <w:pPr>
              <w:ind w:left="34"/>
            </w:pPr>
            <w:r w:rsidRPr="00F57C6F">
              <w:t>Катышев Михаил Иванович-</w:t>
            </w:r>
          </w:p>
        </w:tc>
        <w:tc>
          <w:tcPr>
            <w:tcW w:w="2268" w:type="dxa"/>
          </w:tcPr>
          <w:p w:rsidR="00EC01EA" w:rsidRPr="00F57C6F" w:rsidRDefault="00EC01EA" w:rsidP="00F57C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57C6F">
              <w:rPr>
                <w:rFonts w:ascii="Times New Roman" w:hAnsi="Times New Roman" w:cs="Times New Roman"/>
                <w:sz w:val="24"/>
                <w:szCs w:val="24"/>
              </w:rPr>
              <w:t>2204 230501</w:t>
            </w:r>
          </w:p>
        </w:tc>
        <w:tc>
          <w:tcPr>
            <w:tcW w:w="2268" w:type="dxa"/>
          </w:tcPr>
          <w:p w:rsidR="00EC01EA" w:rsidRDefault="00EC01EA" w:rsidP="00D3177F"/>
        </w:tc>
      </w:tr>
      <w:tr w:rsidR="00EC01EA" w:rsidRPr="00E30C67">
        <w:tc>
          <w:tcPr>
            <w:tcW w:w="817" w:type="dxa"/>
          </w:tcPr>
          <w:p w:rsidR="00EC01EA" w:rsidRPr="00E30C67" w:rsidRDefault="00EC01EA" w:rsidP="00D3177F">
            <w:pPr>
              <w:numPr>
                <w:ilvl w:val="0"/>
                <w:numId w:val="3"/>
              </w:numPr>
              <w:tabs>
                <w:tab w:val="left" w:pos="284"/>
              </w:tabs>
              <w:ind w:left="426" w:right="176"/>
            </w:pPr>
          </w:p>
        </w:tc>
        <w:tc>
          <w:tcPr>
            <w:tcW w:w="3827" w:type="dxa"/>
          </w:tcPr>
          <w:p w:rsidR="00EC01EA" w:rsidRPr="00F57C6F" w:rsidRDefault="00EC01EA" w:rsidP="00F57C6F">
            <w:pPr>
              <w:ind w:left="34"/>
            </w:pPr>
            <w:r w:rsidRPr="00F57C6F">
              <w:t>Мухин Иван Александрович-</w:t>
            </w:r>
          </w:p>
        </w:tc>
        <w:tc>
          <w:tcPr>
            <w:tcW w:w="2268" w:type="dxa"/>
          </w:tcPr>
          <w:p w:rsidR="00EC01EA" w:rsidRPr="00F57C6F" w:rsidRDefault="00EC01EA" w:rsidP="00F57C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57C6F">
              <w:rPr>
                <w:rFonts w:ascii="Times New Roman" w:hAnsi="Times New Roman" w:cs="Times New Roman"/>
                <w:sz w:val="24"/>
                <w:szCs w:val="24"/>
              </w:rPr>
              <w:t>2208 060740</w:t>
            </w:r>
          </w:p>
        </w:tc>
        <w:tc>
          <w:tcPr>
            <w:tcW w:w="2268" w:type="dxa"/>
          </w:tcPr>
          <w:p w:rsidR="00EC01EA" w:rsidRDefault="00EC01EA" w:rsidP="00D3177F"/>
        </w:tc>
      </w:tr>
      <w:tr w:rsidR="00EC01EA" w:rsidRPr="00E30C67">
        <w:tc>
          <w:tcPr>
            <w:tcW w:w="817" w:type="dxa"/>
          </w:tcPr>
          <w:p w:rsidR="00EC01EA" w:rsidRPr="00E30C67" w:rsidRDefault="00EC01EA" w:rsidP="00D3177F">
            <w:pPr>
              <w:numPr>
                <w:ilvl w:val="0"/>
                <w:numId w:val="3"/>
              </w:numPr>
              <w:tabs>
                <w:tab w:val="left" w:pos="284"/>
              </w:tabs>
              <w:ind w:left="426" w:right="176"/>
            </w:pPr>
          </w:p>
        </w:tc>
        <w:tc>
          <w:tcPr>
            <w:tcW w:w="3827" w:type="dxa"/>
          </w:tcPr>
          <w:p w:rsidR="00EC01EA" w:rsidRPr="00F57C6F" w:rsidRDefault="00EC01EA" w:rsidP="00F57C6F">
            <w:r w:rsidRPr="00F57C6F">
              <w:t xml:space="preserve">Бацин Виктор Иванович- </w:t>
            </w:r>
          </w:p>
        </w:tc>
        <w:tc>
          <w:tcPr>
            <w:tcW w:w="2268" w:type="dxa"/>
          </w:tcPr>
          <w:p w:rsidR="00EC01EA" w:rsidRPr="00F57C6F" w:rsidRDefault="00EC01EA" w:rsidP="00F57C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57C6F">
              <w:rPr>
                <w:rFonts w:ascii="Times New Roman" w:hAnsi="Times New Roman" w:cs="Times New Roman"/>
                <w:sz w:val="24"/>
                <w:szCs w:val="24"/>
              </w:rPr>
              <w:t>2208 114550</w:t>
            </w:r>
          </w:p>
        </w:tc>
        <w:tc>
          <w:tcPr>
            <w:tcW w:w="2268" w:type="dxa"/>
          </w:tcPr>
          <w:p w:rsidR="00EC01EA" w:rsidRDefault="00EC01EA" w:rsidP="00D3177F"/>
        </w:tc>
      </w:tr>
      <w:tr w:rsidR="00EC01EA" w:rsidRPr="00E30C67">
        <w:tc>
          <w:tcPr>
            <w:tcW w:w="817" w:type="dxa"/>
          </w:tcPr>
          <w:p w:rsidR="00EC01EA" w:rsidRPr="00E30C67" w:rsidRDefault="00EC01EA" w:rsidP="00D3177F">
            <w:pPr>
              <w:numPr>
                <w:ilvl w:val="0"/>
                <w:numId w:val="3"/>
              </w:numPr>
              <w:tabs>
                <w:tab w:val="left" w:pos="284"/>
              </w:tabs>
              <w:ind w:left="426" w:right="176"/>
            </w:pPr>
          </w:p>
        </w:tc>
        <w:tc>
          <w:tcPr>
            <w:tcW w:w="3827" w:type="dxa"/>
          </w:tcPr>
          <w:p w:rsidR="00EC01EA" w:rsidRPr="00F57C6F" w:rsidRDefault="00EC01EA" w:rsidP="00F57C6F">
            <w:r w:rsidRPr="00F57C6F">
              <w:t xml:space="preserve">Куранов Владимир Иванович- </w:t>
            </w:r>
          </w:p>
        </w:tc>
        <w:tc>
          <w:tcPr>
            <w:tcW w:w="2268" w:type="dxa"/>
          </w:tcPr>
          <w:p w:rsidR="00EC01EA" w:rsidRPr="00F57C6F" w:rsidRDefault="00EC01EA" w:rsidP="00F57C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57C6F">
              <w:rPr>
                <w:rFonts w:ascii="Times New Roman" w:hAnsi="Times New Roman" w:cs="Times New Roman"/>
                <w:sz w:val="24"/>
                <w:szCs w:val="24"/>
              </w:rPr>
              <w:t>2299 122821</w:t>
            </w:r>
          </w:p>
        </w:tc>
        <w:tc>
          <w:tcPr>
            <w:tcW w:w="2268" w:type="dxa"/>
          </w:tcPr>
          <w:p w:rsidR="00EC01EA" w:rsidRDefault="00EC01EA" w:rsidP="00D3177F"/>
        </w:tc>
      </w:tr>
      <w:tr w:rsidR="00EC01EA" w:rsidRPr="00E30C67">
        <w:tc>
          <w:tcPr>
            <w:tcW w:w="817" w:type="dxa"/>
          </w:tcPr>
          <w:p w:rsidR="00EC01EA" w:rsidRPr="00E30C67" w:rsidRDefault="00EC01EA" w:rsidP="00D3177F">
            <w:pPr>
              <w:numPr>
                <w:ilvl w:val="0"/>
                <w:numId w:val="3"/>
              </w:numPr>
              <w:tabs>
                <w:tab w:val="left" w:pos="284"/>
              </w:tabs>
              <w:ind w:left="426" w:right="176"/>
            </w:pPr>
          </w:p>
        </w:tc>
        <w:tc>
          <w:tcPr>
            <w:tcW w:w="3827" w:type="dxa"/>
          </w:tcPr>
          <w:p w:rsidR="00EC01EA" w:rsidRPr="00F57C6F" w:rsidRDefault="00EC01EA" w:rsidP="00F57C6F">
            <w:pPr>
              <w:ind w:left="34"/>
            </w:pPr>
            <w:r w:rsidRPr="00F57C6F">
              <w:t xml:space="preserve">Князев Александр Владимирович- </w:t>
            </w:r>
          </w:p>
        </w:tc>
        <w:tc>
          <w:tcPr>
            <w:tcW w:w="2268" w:type="dxa"/>
          </w:tcPr>
          <w:p w:rsidR="00EC01EA" w:rsidRPr="00F57C6F" w:rsidRDefault="00EC01EA" w:rsidP="00F57C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57C6F">
              <w:rPr>
                <w:rFonts w:ascii="Times New Roman" w:hAnsi="Times New Roman" w:cs="Times New Roman"/>
                <w:sz w:val="24"/>
                <w:szCs w:val="24"/>
              </w:rPr>
              <w:t>2200 389280</w:t>
            </w:r>
          </w:p>
        </w:tc>
        <w:tc>
          <w:tcPr>
            <w:tcW w:w="2268" w:type="dxa"/>
          </w:tcPr>
          <w:p w:rsidR="00EC01EA" w:rsidRDefault="00EC01EA" w:rsidP="00D3177F"/>
        </w:tc>
      </w:tr>
      <w:tr w:rsidR="00EC01EA" w:rsidRPr="00E30C67">
        <w:tc>
          <w:tcPr>
            <w:tcW w:w="817" w:type="dxa"/>
          </w:tcPr>
          <w:p w:rsidR="00EC01EA" w:rsidRPr="00E30C67" w:rsidRDefault="00EC01EA" w:rsidP="00D3177F">
            <w:pPr>
              <w:numPr>
                <w:ilvl w:val="0"/>
                <w:numId w:val="3"/>
              </w:numPr>
              <w:tabs>
                <w:tab w:val="left" w:pos="284"/>
              </w:tabs>
              <w:ind w:left="426" w:right="176"/>
            </w:pPr>
          </w:p>
        </w:tc>
        <w:tc>
          <w:tcPr>
            <w:tcW w:w="3827" w:type="dxa"/>
          </w:tcPr>
          <w:p w:rsidR="00EC01EA" w:rsidRPr="00F57C6F" w:rsidRDefault="00EC01EA" w:rsidP="00F57C6F">
            <w:pPr>
              <w:ind w:left="34"/>
            </w:pPr>
            <w:r w:rsidRPr="00F57C6F">
              <w:t xml:space="preserve">Рябцов Алексей Алексеевич- </w:t>
            </w:r>
          </w:p>
        </w:tc>
        <w:tc>
          <w:tcPr>
            <w:tcW w:w="2268" w:type="dxa"/>
          </w:tcPr>
          <w:p w:rsidR="00EC01EA" w:rsidRPr="00F57C6F" w:rsidRDefault="00EC01EA" w:rsidP="00F57C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57C6F">
              <w:rPr>
                <w:rFonts w:ascii="Times New Roman" w:hAnsi="Times New Roman" w:cs="Times New Roman"/>
                <w:sz w:val="24"/>
                <w:szCs w:val="24"/>
              </w:rPr>
              <w:t>2200 388773</w:t>
            </w:r>
          </w:p>
        </w:tc>
        <w:tc>
          <w:tcPr>
            <w:tcW w:w="2268" w:type="dxa"/>
          </w:tcPr>
          <w:p w:rsidR="00EC01EA" w:rsidRDefault="00EC01EA" w:rsidP="00D3177F"/>
        </w:tc>
      </w:tr>
      <w:tr w:rsidR="00EC01EA" w:rsidRPr="00E30C67">
        <w:tc>
          <w:tcPr>
            <w:tcW w:w="817" w:type="dxa"/>
          </w:tcPr>
          <w:p w:rsidR="00EC01EA" w:rsidRPr="00E30C67" w:rsidRDefault="00EC01EA" w:rsidP="00D3177F">
            <w:pPr>
              <w:numPr>
                <w:ilvl w:val="0"/>
                <w:numId w:val="3"/>
              </w:numPr>
              <w:tabs>
                <w:tab w:val="left" w:pos="284"/>
              </w:tabs>
              <w:ind w:left="426" w:right="176"/>
            </w:pPr>
          </w:p>
        </w:tc>
        <w:tc>
          <w:tcPr>
            <w:tcW w:w="3827" w:type="dxa"/>
          </w:tcPr>
          <w:p w:rsidR="00EC01EA" w:rsidRPr="00F57C6F" w:rsidRDefault="00EC01EA" w:rsidP="00F57C6F">
            <w:pPr>
              <w:ind w:left="34"/>
            </w:pPr>
            <w:r w:rsidRPr="00F57C6F">
              <w:t>Матюнькин Валерий Константинович-</w:t>
            </w:r>
          </w:p>
        </w:tc>
        <w:tc>
          <w:tcPr>
            <w:tcW w:w="2268" w:type="dxa"/>
          </w:tcPr>
          <w:p w:rsidR="00EC01EA" w:rsidRPr="00F57C6F" w:rsidRDefault="00EC01EA" w:rsidP="00F57C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57C6F">
              <w:rPr>
                <w:rFonts w:ascii="Times New Roman" w:hAnsi="Times New Roman" w:cs="Times New Roman"/>
                <w:sz w:val="24"/>
                <w:szCs w:val="24"/>
              </w:rPr>
              <w:t>2208 352808</w:t>
            </w:r>
          </w:p>
        </w:tc>
        <w:tc>
          <w:tcPr>
            <w:tcW w:w="2268" w:type="dxa"/>
          </w:tcPr>
          <w:p w:rsidR="00EC01EA" w:rsidRDefault="00EC01EA" w:rsidP="00D3177F"/>
        </w:tc>
      </w:tr>
      <w:tr w:rsidR="00EC01EA" w:rsidRPr="00E30C67">
        <w:tc>
          <w:tcPr>
            <w:tcW w:w="817" w:type="dxa"/>
          </w:tcPr>
          <w:p w:rsidR="00EC01EA" w:rsidRPr="00E30C67" w:rsidRDefault="00EC01EA" w:rsidP="00D3177F">
            <w:pPr>
              <w:numPr>
                <w:ilvl w:val="0"/>
                <w:numId w:val="3"/>
              </w:numPr>
              <w:tabs>
                <w:tab w:val="left" w:pos="284"/>
              </w:tabs>
              <w:ind w:left="426" w:right="176"/>
            </w:pPr>
          </w:p>
        </w:tc>
        <w:tc>
          <w:tcPr>
            <w:tcW w:w="3827" w:type="dxa"/>
          </w:tcPr>
          <w:p w:rsidR="00EC01EA" w:rsidRPr="00F57C6F" w:rsidRDefault="00EC01EA" w:rsidP="00F57C6F">
            <w:pPr>
              <w:ind w:left="34"/>
            </w:pPr>
            <w:r w:rsidRPr="00F57C6F">
              <w:t xml:space="preserve">Ларин Николай Васильевич- </w:t>
            </w:r>
          </w:p>
        </w:tc>
        <w:tc>
          <w:tcPr>
            <w:tcW w:w="2268" w:type="dxa"/>
          </w:tcPr>
          <w:p w:rsidR="00EC01EA" w:rsidRPr="00F57C6F" w:rsidRDefault="00EC01EA" w:rsidP="00F57C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57C6F">
              <w:rPr>
                <w:rFonts w:ascii="Times New Roman" w:hAnsi="Times New Roman" w:cs="Times New Roman"/>
                <w:sz w:val="24"/>
                <w:szCs w:val="24"/>
              </w:rPr>
              <w:t>2201 825422</w:t>
            </w:r>
          </w:p>
        </w:tc>
        <w:tc>
          <w:tcPr>
            <w:tcW w:w="2268" w:type="dxa"/>
          </w:tcPr>
          <w:p w:rsidR="00EC01EA" w:rsidRDefault="00EC01EA" w:rsidP="00D3177F"/>
        </w:tc>
      </w:tr>
      <w:tr w:rsidR="00EC01EA" w:rsidRPr="00E30C67">
        <w:tc>
          <w:tcPr>
            <w:tcW w:w="817" w:type="dxa"/>
          </w:tcPr>
          <w:p w:rsidR="00EC01EA" w:rsidRPr="00E30C67" w:rsidRDefault="00EC01EA" w:rsidP="00D3177F">
            <w:pPr>
              <w:numPr>
                <w:ilvl w:val="0"/>
                <w:numId w:val="3"/>
              </w:numPr>
              <w:tabs>
                <w:tab w:val="left" w:pos="284"/>
              </w:tabs>
              <w:ind w:left="426" w:right="176"/>
            </w:pPr>
          </w:p>
        </w:tc>
        <w:tc>
          <w:tcPr>
            <w:tcW w:w="3827" w:type="dxa"/>
          </w:tcPr>
          <w:p w:rsidR="00EC01EA" w:rsidRPr="00F57C6F" w:rsidRDefault="00EC01EA" w:rsidP="00F57C6F">
            <w:pPr>
              <w:ind w:left="34"/>
            </w:pPr>
            <w:r w:rsidRPr="00F57C6F">
              <w:t>Леонов Павел Евгеньевич-</w:t>
            </w:r>
          </w:p>
        </w:tc>
        <w:tc>
          <w:tcPr>
            <w:tcW w:w="2268" w:type="dxa"/>
          </w:tcPr>
          <w:p w:rsidR="00EC01EA" w:rsidRPr="00F57C6F" w:rsidRDefault="00EC01EA" w:rsidP="00F57C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57C6F">
              <w:rPr>
                <w:rFonts w:ascii="Times New Roman" w:hAnsi="Times New Roman" w:cs="Times New Roman"/>
                <w:sz w:val="24"/>
                <w:szCs w:val="24"/>
              </w:rPr>
              <w:t>2208 273470</w:t>
            </w:r>
          </w:p>
        </w:tc>
        <w:tc>
          <w:tcPr>
            <w:tcW w:w="2268" w:type="dxa"/>
          </w:tcPr>
          <w:p w:rsidR="00EC01EA" w:rsidRDefault="00EC01EA" w:rsidP="00D3177F"/>
        </w:tc>
      </w:tr>
      <w:tr w:rsidR="00EC01EA" w:rsidRPr="00E30C67">
        <w:tc>
          <w:tcPr>
            <w:tcW w:w="817" w:type="dxa"/>
          </w:tcPr>
          <w:p w:rsidR="00EC01EA" w:rsidRPr="00E30C67" w:rsidRDefault="00EC01EA" w:rsidP="00D3177F">
            <w:pPr>
              <w:numPr>
                <w:ilvl w:val="0"/>
                <w:numId w:val="3"/>
              </w:numPr>
              <w:tabs>
                <w:tab w:val="left" w:pos="284"/>
              </w:tabs>
              <w:ind w:left="426" w:right="176"/>
            </w:pPr>
          </w:p>
        </w:tc>
        <w:tc>
          <w:tcPr>
            <w:tcW w:w="3827" w:type="dxa"/>
          </w:tcPr>
          <w:p w:rsidR="00EC01EA" w:rsidRPr="00F57C6F" w:rsidRDefault="00EC01EA" w:rsidP="00F57C6F">
            <w:pPr>
              <w:ind w:left="34"/>
            </w:pPr>
            <w:r w:rsidRPr="00F57C6F">
              <w:t>Чеченков Владимир Васильевич -</w:t>
            </w:r>
          </w:p>
        </w:tc>
        <w:tc>
          <w:tcPr>
            <w:tcW w:w="2268" w:type="dxa"/>
          </w:tcPr>
          <w:p w:rsidR="00EC01EA" w:rsidRPr="00F57C6F" w:rsidRDefault="00EC01EA" w:rsidP="00F57C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57C6F">
              <w:rPr>
                <w:rFonts w:ascii="Times New Roman" w:hAnsi="Times New Roman" w:cs="Times New Roman"/>
                <w:sz w:val="24"/>
                <w:szCs w:val="24"/>
              </w:rPr>
              <w:t>2297 049483</w:t>
            </w:r>
          </w:p>
        </w:tc>
        <w:tc>
          <w:tcPr>
            <w:tcW w:w="2268" w:type="dxa"/>
          </w:tcPr>
          <w:p w:rsidR="00EC01EA" w:rsidRDefault="00EC01EA" w:rsidP="00D3177F"/>
        </w:tc>
      </w:tr>
      <w:tr w:rsidR="00EC01EA" w:rsidRPr="00E30C67">
        <w:tc>
          <w:tcPr>
            <w:tcW w:w="817" w:type="dxa"/>
          </w:tcPr>
          <w:p w:rsidR="00EC01EA" w:rsidRPr="00E30C67" w:rsidRDefault="00EC01EA" w:rsidP="00D3177F">
            <w:pPr>
              <w:numPr>
                <w:ilvl w:val="0"/>
                <w:numId w:val="3"/>
              </w:numPr>
              <w:tabs>
                <w:tab w:val="left" w:pos="284"/>
              </w:tabs>
              <w:ind w:left="426" w:right="176"/>
            </w:pPr>
          </w:p>
        </w:tc>
        <w:tc>
          <w:tcPr>
            <w:tcW w:w="3827" w:type="dxa"/>
          </w:tcPr>
          <w:p w:rsidR="00EC01EA" w:rsidRPr="00F57C6F" w:rsidRDefault="00EC01EA" w:rsidP="00F57C6F">
            <w:r w:rsidRPr="00F57C6F">
              <w:t>.Белоусов Николай Степанович-</w:t>
            </w:r>
          </w:p>
        </w:tc>
        <w:tc>
          <w:tcPr>
            <w:tcW w:w="2268" w:type="dxa"/>
          </w:tcPr>
          <w:p w:rsidR="00EC01EA" w:rsidRPr="00F57C6F" w:rsidRDefault="00EC01EA" w:rsidP="00F57C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57C6F">
              <w:rPr>
                <w:rFonts w:ascii="Times New Roman" w:hAnsi="Times New Roman" w:cs="Times New Roman"/>
                <w:sz w:val="24"/>
                <w:szCs w:val="24"/>
              </w:rPr>
              <w:t>2200 388545</w:t>
            </w:r>
          </w:p>
        </w:tc>
        <w:tc>
          <w:tcPr>
            <w:tcW w:w="2268" w:type="dxa"/>
          </w:tcPr>
          <w:p w:rsidR="00EC01EA" w:rsidRDefault="00EC01EA" w:rsidP="00D3177F"/>
        </w:tc>
      </w:tr>
      <w:tr w:rsidR="00EC01EA" w:rsidRPr="00E30C67">
        <w:tc>
          <w:tcPr>
            <w:tcW w:w="817" w:type="dxa"/>
          </w:tcPr>
          <w:p w:rsidR="00EC01EA" w:rsidRPr="00E30C67" w:rsidRDefault="00EC01EA" w:rsidP="00D3177F">
            <w:pPr>
              <w:numPr>
                <w:ilvl w:val="0"/>
                <w:numId w:val="3"/>
              </w:numPr>
              <w:tabs>
                <w:tab w:val="left" w:pos="284"/>
              </w:tabs>
              <w:ind w:left="426" w:right="176"/>
            </w:pPr>
          </w:p>
        </w:tc>
        <w:tc>
          <w:tcPr>
            <w:tcW w:w="3827" w:type="dxa"/>
          </w:tcPr>
          <w:p w:rsidR="00EC01EA" w:rsidRPr="00F57C6F" w:rsidRDefault="00EC01EA" w:rsidP="00F57C6F">
            <w:pPr>
              <w:ind w:left="34"/>
            </w:pPr>
            <w:r w:rsidRPr="00F57C6F">
              <w:t>Чуреков Виктор Дмитриевич-</w:t>
            </w:r>
          </w:p>
        </w:tc>
        <w:tc>
          <w:tcPr>
            <w:tcW w:w="2268" w:type="dxa"/>
          </w:tcPr>
          <w:p w:rsidR="00EC01EA" w:rsidRPr="00F57C6F" w:rsidRDefault="00EC01EA" w:rsidP="00F57C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57C6F">
              <w:rPr>
                <w:rFonts w:ascii="Times New Roman" w:hAnsi="Times New Roman" w:cs="Times New Roman"/>
                <w:sz w:val="24"/>
                <w:szCs w:val="24"/>
              </w:rPr>
              <w:t>2201 974911</w:t>
            </w:r>
          </w:p>
        </w:tc>
        <w:tc>
          <w:tcPr>
            <w:tcW w:w="2268" w:type="dxa"/>
          </w:tcPr>
          <w:p w:rsidR="00EC01EA" w:rsidRDefault="00EC01EA" w:rsidP="00D3177F"/>
        </w:tc>
      </w:tr>
      <w:tr w:rsidR="00EC01EA" w:rsidRPr="00E30C67">
        <w:tc>
          <w:tcPr>
            <w:tcW w:w="817" w:type="dxa"/>
          </w:tcPr>
          <w:p w:rsidR="00EC01EA" w:rsidRPr="00E30C67" w:rsidRDefault="00EC01EA" w:rsidP="00D3177F">
            <w:pPr>
              <w:numPr>
                <w:ilvl w:val="0"/>
                <w:numId w:val="3"/>
              </w:numPr>
              <w:tabs>
                <w:tab w:val="left" w:pos="284"/>
              </w:tabs>
              <w:ind w:left="426" w:right="176"/>
            </w:pPr>
          </w:p>
        </w:tc>
        <w:tc>
          <w:tcPr>
            <w:tcW w:w="3827" w:type="dxa"/>
          </w:tcPr>
          <w:p w:rsidR="00EC01EA" w:rsidRPr="00F57C6F" w:rsidRDefault="00EC01EA" w:rsidP="00F57C6F">
            <w:pPr>
              <w:ind w:left="34"/>
            </w:pPr>
            <w:r w:rsidRPr="00F57C6F">
              <w:t xml:space="preserve">Васина Валентина Николаевна- </w:t>
            </w:r>
          </w:p>
        </w:tc>
        <w:tc>
          <w:tcPr>
            <w:tcW w:w="2268" w:type="dxa"/>
          </w:tcPr>
          <w:p w:rsidR="00EC01EA" w:rsidRPr="00F57C6F" w:rsidRDefault="00EC01EA" w:rsidP="00F57C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57C6F">
              <w:rPr>
                <w:rFonts w:ascii="Times New Roman" w:hAnsi="Times New Roman" w:cs="Times New Roman"/>
                <w:sz w:val="24"/>
                <w:szCs w:val="24"/>
              </w:rPr>
              <w:t>2200 389452</w:t>
            </w:r>
          </w:p>
        </w:tc>
        <w:tc>
          <w:tcPr>
            <w:tcW w:w="2268" w:type="dxa"/>
          </w:tcPr>
          <w:p w:rsidR="00EC01EA" w:rsidRDefault="00EC01EA" w:rsidP="00D3177F"/>
        </w:tc>
      </w:tr>
      <w:tr w:rsidR="00EC01EA" w:rsidRPr="00E30C67">
        <w:tc>
          <w:tcPr>
            <w:tcW w:w="817" w:type="dxa"/>
          </w:tcPr>
          <w:p w:rsidR="00EC01EA" w:rsidRPr="00E30C67" w:rsidRDefault="00EC01EA" w:rsidP="00D3177F">
            <w:pPr>
              <w:numPr>
                <w:ilvl w:val="0"/>
                <w:numId w:val="3"/>
              </w:numPr>
              <w:tabs>
                <w:tab w:val="left" w:pos="284"/>
              </w:tabs>
              <w:ind w:left="426" w:right="176"/>
            </w:pPr>
          </w:p>
        </w:tc>
        <w:tc>
          <w:tcPr>
            <w:tcW w:w="3827" w:type="dxa"/>
          </w:tcPr>
          <w:p w:rsidR="00EC01EA" w:rsidRPr="00F57C6F" w:rsidRDefault="00EC01EA" w:rsidP="00F57C6F">
            <w:pPr>
              <w:ind w:left="34"/>
            </w:pPr>
            <w:r w:rsidRPr="00F57C6F">
              <w:t xml:space="preserve">Рытов Михаил Юрьевич- </w:t>
            </w:r>
          </w:p>
        </w:tc>
        <w:tc>
          <w:tcPr>
            <w:tcW w:w="2268" w:type="dxa"/>
          </w:tcPr>
          <w:p w:rsidR="00EC01EA" w:rsidRPr="00F57C6F" w:rsidRDefault="00EC01EA" w:rsidP="00F57C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57C6F">
              <w:rPr>
                <w:rFonts w:ascii="Times New Roman" w:hAnsi="Times New Roman" w:cs="Times New Roman"/>
                <w:sz w:val="24"/>
                <w:szCs w:val="24"/>
              </w:rPr>
              <w:t>2200 682454</w:t>
            </w:r>
          </w:p>
        </w:tc>
        <w:tc>
          <w:tcPr>
            <w:tcW w:w="2268" w:type="dxa"/>
          </w:tcPr>
          <w:p w:rsidR="00EC01EA" w:rsidRDefault="00EC01EA" w:rsidP="00D3177F"/>
        </w:tc>
      </w:tr>
      <w:tr w:rsidR="00EC01EA" w:rsidRPr="00E30C67">
        <w:tc>
          <w:tcPr>
            <w:tcW w:w="817" w:type="dxa"/>
          </w:tcPr>
          <w:p w:rsidR="00EC01EA" w:rsidRPr="00E30C67" w:rsidRDefault="00EC01EA" w:rsidP="00D3177F">
            <w:pPr>
              <w:numPr>
                <w:ilvl w:val="0"/>
                <w:numId w:val="3"/>
              </w:numPr>
              <w:tabs>
                <w:tab w:val="left" w:pos="284"/>
              </w:tabs>
              <w:ind w:left="426" w:right="176"/>
            </w:pPr>
          </w:p>
        </w:tc>
        <w:tc>
          <w:tcPr>
            <w:tcW w:w="3827" w:type="dxa"/>
          </w:tcPr>
          <w:p w:rsidR="00EC01EA" w:rsidRPr="00F57C6F" w:rsidRDefault="00EC01EA" w:rsidP="00F57C6F">
            <w:r w:rsidRPr="00F57C6F">
              <w:t xml:space="preserve">Молявина Ольга Борисовна- </w:t>
            </w:r>
          </w:p>
        </w:tc>
        <w:tc>
          <w:tcPr>
            <w:tcW w:w="2268" w:type="dxa"/>
          </w:tcPr>
          <w:p w:rsidR="00EC01EA" w:rsidRPr="00F57C6F" w:rsidRDefault="00EC01EA" w:rsidP="00F57C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57C6F">
              <w:rPr>
                <w:rFonts w:ascii="Times New Roman" w:hAnsi="Times New Roman" w:cs="Times New Roman"/>
                <w:sz w:val="24"/>
                <w:szCs w:val="24"/>
              </w:rPr>
              <w:t>2208 114294</w:t>
            </w:r>
          </w:p>
        </w:tc>
        <w:tc>
          <w:tcPr>
            <w:tcW w:w="2268" w:type="dxa"/>
          </w:tcPr>
          <w:p w:rsidR="00EC01EA" w:rsidRDefault="00EC01EA" w:rsidP="00D3177F"/>
        </w:tc>
      </w:tr>
      <w:tr w:rsidR="00EC01EA" w:rsidRPr="00E30C67">
        <w:tc>
          <w:tcPr>
            <w:tcW w:w="817" w:type="dxa"/>
          </w:tcPr>
          <w:p w:rsidR="00EC01EA" w:rsidRPr="00E30C67" w:rsidRDefault="00EC01EA" w:rsidP="00D3177F">
            <w:pPr>
              <w:numPr>
                <w:ilvl w:val="0"/>
                <w:numId w:val="3"/>
              </w:numPr>
              <w:tabs>
                <w:tab w:val="left" w:pos="284"/>
              </w:tabs>
              <w:ind w:left="426" w:right="176"/>
            </w:pPr>
          </w:p>
        </w:tc>
        <w:tc>
          <w:tcPr>
            <w:tcW w:w="3827" w:type="dxa"/>
          </w:tcPr>
          <w:p w:rsidR="00EC01EA" w:rsidRPr="00F57C6F" w:rsidRDefault="00EC01EA" w:rsidP="00F57C6F">
            <w:pPr>
              <w:ind w:left="34"/>
            </w:pPr>
            <w:r w:rsidRPr="00F57C6F">
              <w:t>Мелин Андрей Викторович -</w:t>
            </w:r>
          </w:p>
        </w:tc>
        <w:tc>
          <w:tcPr>
            <w:tcW w:w="2268" w:type="dxa"/>
          </w:tcPr>
          <w:p w:rsidR="00EC01EA" w:rsidRPr="00F57C6F" w:rsidRDefault="00EC01EA" w:rsidP="00F57C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57C6F">
              <w:rPr>
                <w:rFonts w:ascii="Times New Roman" w:hAnsi="Times New Roman" w:cs="Times New Roman"/>
                <w:sz w:val="24"/>
                <w:szCs w:val="24"/>
              </w:rPr>
              <w:t>2202 541325</w:t>
            </w:r>
          </w:p>
        </w:tc>
        <w:tc>
          <w:tcPr>
            <w:tcW w:w="2268" w:type="dxa"/>
          </w:tcPr>
          <w:p w:rsidR="00EC01EA" w:rsidRDefault="00EC01EA" w:rsidP="00D3177F"/>
        </w:tc>
      </w:tr>
      <w:tr w:rsidR="00EC01EA" w:rsidRPr="00E30C67">
        <w:tc>
          <w:tcPr>
            <w:tcW w:w="817" w:type="dxa"/>
          </w:tcPr>
          <w:p w:rsidR="00EC01EA" w:rsidRPr="00E30C67" w:rsidRDefault="00EC01EA" w:rsidP="00D3177F">
            <w:pPr>
              <w:numPr>
                <w:ilvl w:val="0"/>
                <w:numId w:val="3"/>
              </w:numPr>
              <w:tabs>
                <w:tab w:val="left" w:pos="284"/>
              </w:tabs>
              <w:ind w:left="426" w:right="176"/>
            </w:pPr>
          </w:p>
        </w:tc>
        <w:tc>
          <w:tcPr>
            <w:tcW w:w="3827" w:type="dxa"/>
          </w:tcPr>
          <w:p w:rsidR="00EC01EA" w:rsidRPr="00F57C6F" w:rsidRDefault="00EC01EA" w:rsidP="00F57C6F">
            <w:pPr>
              <w:ind w:left="34"/>
            </w:pPr>
            <w:r w:rsidRPr="00F57C6F">
              <w:t>Мартынов Олег Алексеевич -</w:t>
            </w:r>
          </w:p>
        </w:tc>
        <w:tc>
          <w:tcPr>
            <w:tcW w:w="2268" w:type="dxa"/>
          </w:tcPr>
          <w:p w:rsidR="00EC01EA" w:rsidRPr="00F57C6F" w:rsidRDefault="00EC01EA" w:rsidP="00F57C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57C6F">
              <w:rPr>
                <w:rFonts w:ascii="Times New Roman" w:hAnsi="Times New Roman" w:cs="Times New Roman"/>
                <w:sz w:val="24"/>
                <w:szCs w:val="24"/>
              </w:rPr>
              <w:t>2200 683085</w:t>
            </w:r>
          </w:p>
        </w:tc>
        <w:tc>
          <w:tcPr>
            <w:tcW w:w="2268" w:type="dxa"/>
          </w:tcPr>
          <w:p w:rsidR="00EC01EA" w:rsidRDefault="00EC01EA" w:rsidP="00D3177F"/>
        </w:tc>
      </w:tr>
      <w:tr w:rsidR="00EC01EA" w:rsidRPr="00E30C67">
        <w:tc>
          <w:tcPr>
            <w:tcW w:w="817" w:type="dxa"/>
          </w:tcPr>
          <w:p w:rsidR="00EC01EA" w:rsidRPr="00E30C67" w:rsidRDefault="00EC01EA" w:rsidP="00D3177F">
            <w:pPr>
              <w:numPr>
                <w:ilvl w:val="0"/>
                <w:numId w:val="3"/>
              </w:numPr>
              <w:tabs>
                <w:tab w:val="left" w:pos="284"/>
              </w:tabs>
              <w:ind w:left="426" w:right="176"/>
            </w:pPr>
          </w:p>
        </w:tc>
        <w:tc>
          <w:tcPr>
            <w:tcW w:w="3827" w:type="dxa"/>
          </w:tcPr>
          <w:p w:rsidR="00EC01EA" w:rsidRPr="00F57C6F" w:rsidRDefault="00EC01EA" w:rsidP="00F57C6F">
            <w:pPr>
              <w:ind w:left="34"/>
            </w:pPr>
            <w:r w:rsidRPr="00F57C6F">
              <w:t xml:space="preserve">Ларин Иван Васильевич </w:t>
            </w:r>
          </w:p>
        </w:tc>
        <w:tc>
          <w:tcPr>
            <w:tcW w:w="2268" w:type="dxa"/>
          </w:tcPr>
          <w:p w:rsidR="00EC01EA" w:rsidRPr="00F57C6F" w:rsidRDefault="00EC01EA" w:rsidP="00F57C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57C6F">
              <w:rPr>
                <w:rFonts w:ascii="Times New Roman" w:hAnsi="Times New Roman" w:cs="Times New Roman"/>
                <w:sz w:val="24"/>
                <w:szCs w:val="24"/>
              </w:rPr>
              <w:t>2203 409520</w:t>
            </w:r>
          </w:p>
        </w:tc>
        <w:tc>
          <w:tcPr>
            <w:tcW w:w="2268" w:type="dxa"/>
          </w:tcPr>
          <w:p w:rsidR="00EC01EA" w:rsidRDefault="00EC01EA" w:rsidP="00D3177F"/>
        </w:tc>
      </w:tr>
      <w:tr w:rsidR="00EC01EA" w:rsidRPr="00E30C67">
        <w:tc>
          <w:tcPr>
            <w:tcW w:w="817" w:type="dxa"/>
          </w:tcPr>
          <w:p w:rsidR="00EC01EA" w:rsidRPr="00E30C67" w:rsidRDefault="00EC01EA" w:rsidP="00D3177F">
            <w:pPr>
              <w:numPr>
                <w:ilvl w:val="0"/>
                <w:numId w:val="3"/>
              </w:numPr>
              <w:tabs>
                <w:tab w:val="left" w:pos="284"/>
              </w:tabs>
              <w:ind w:left="426" w:right="176"/>
            </w:pPr>
          </w:p>
        </w:tc>
        <w:tc>
          <w:tcPr>
            <w:tcW w:w="3827" w:type="dxa"/>
          </w:tcPr>
          <w:p w:rsidR="00EC01EA" w:rsidRPr="00F57C6F" w:rsidRDefault="00EC01EA" w:rsidP="00F57C6F">
            <w:pPr>
              <w:ind w:left="34"/>
            </w:pPr>
            <w:r w:rsidRPr="00F57C6F">
              <w:t>Ларин Михаил Васильевич -</w:t>
            </w:r>
          </w:p>
        </w:tc>
        <w:tc>
          <w:tcPr>
            <w:tcW w:w="2268" w:type="dxa"/>
          </w:tcPr>
          <w:p w:rsidR="00EC01EA" w:rsidRPr="00F57C6F" w:rsidRDefault="00EC01EA" w:rsidP="00F57C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57C6F">
              <w:rPr>
                <w:rFonts w:ascii="Times New Roman" w:hAnsi="Times New Roman" w:cs="Times New Roman"/>
                <w:sz w:val="24"/>
                <w:szCs w:val="24"/>
              </w:rPr>
              <w:t>2201 825771</w:t>
            </w:r>
          </w:p>
        </w:tc>
        <w:tc>
          <w:tcPr>
            <w:tcW w:w="2268" w:type="dxa"/>
          </w:tcPr>
          <w:p w:rsidR="00EC01EA" w:rsidRDefault="00EC01EA" w:rsidP="00D3177F"/>
        </w:tc>
      </w:tr>
      <w:tr w:rsidR="00EC01EA" w:rsidRPr="00E30C67">
        <w:tc>
          <w:tcPr>
            <w:tcW w:w="817" w:type="dxa"/>
          </w:tcPr>
          <w:p w:rsidR="00EC01EA" w:rsidRPr="00E30C67" w:rsidRDefault="00EC01EA" w:rsidP="00D3177F">
            <w:pPr>
              <w:numPr>
                <w:ilvl w:val="0"/>
                <w:numId w:val="3"/>
              </w:numPr>
              <w:tabs>
                <w:tab w:val="left" w:pos="284"/>
              </w:tabs>
              <w:ind w:left="426" w:right="176"/>
            </w:pPr>
          </w:p>
        </w:tc>
        <w:tc>
          <w:tcPr>
            <w:tcW w:w="3827" w:type="dxa"/>
          </w:tcPr>
          <w:p w:rsidR="00EC01EA" w:rsidRPr="00F57C6F" w:rsidRDefault="00EC01EA" w:rsidP="00F57C6F">
            <w:pPr>
              <w:ind w:left="34"/>
            </w:pPr>
            <w:r w:rsidRPr="00F57C6F">
              <w:t>Жиров Игорь Евгеньевич -</w:t>
            </w:r>
          </w:p>
        </w:tc>
        <w:tc>
          <w:tcPr>
            <w:tcW w:w="2268" w:type="dxa"/>
          </w:tcPr>
          <w:p w:rsidR="00EC01EA" w:rsidRPr="00F57C6F" w:rsidRDefault="00EC01EA" w:rsidP="00F57C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57C6F">
              <w:rPr>
                <w:rFonts w:ascii="Times New Roman" w:hAnsi="Times New Roman" w:cs="Times New Roman"/>
                <w:sz w:val="24"/>
                <w:szCs w:val="24"/>
              </w:rPr>
              <w:t>2204 289724</w:t>
            </w:r>
          </w:p>
        </w:tc>
        <w:tc>
          <w:tcPr>
            <w:tcW w:w="2268" w:type="dxa"/>
          </w:tcPr>
          <w:p w:rsidR="00EC01EA" w:rsidRDefault="00EC01EA" w:rsidP="00D3177F"/>
        </w:tc>
      </w:tr>
      <w:tr w:rsidR="00EC01EA" w:rsidRPr="00E30C67">
        <w:tc>
          <w:tcPr>
            <w:tcW w:w="817" w:type="dxa"/>
          </w:tcPr>
          <w:p w:rsidR="00EC01EA" w:rsidRPr="00E30C67" w:rsidRDefault="00EC01EA" w:rsidP="00D3177F">
            <w:pPr>
              <w:numPr>
                <w:ilvl w:val="0"/>
                <w:numId w:val="3"/>
              </w:numPr>
              <w:tabs>
                <w:tab w:val="left" w:pos="284"/>
              </w:tabs>
              <w:ind w:left="426" w:right="176"/>
            </w:pPr>
          </w:p>
        </w:tc>
        <w:tc>
          <w:tcPr>
            <w:tcW w:w="3827" w:type="dxa"/>
          </w:tcPr>
          <w:p w:rsidR="00EC01EA" w:rsidRPr="00F57C6F" w:rsidRDefault="00EC01EA" w:rsidP="00F57C6F">
            <w:pPr>
              <w:ind w:left="34"/>
            </w:pPr>
            <w:r w:rsidRPr="00F57C6F">
              <w:t xml:space="preserve">Данильцев Евгений Михайлович – </w:t>
            </w:r>
          </w:p>
        </w:tc>
        <w:tc>
          <w:tcPr>
            <w:tcW w:w="2268" w:type="dxa"/>
          </w:tcPr>
          <w:p w:rsidR="00EC01EA" w:rsidRPr="00F57C6F" w:rsidRDefault="00EC01EA" w:rsidP="00F57C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57C6F">
              <w:rPr>
                <w:rFonts w:ascii="Times New Roman" w:hAnsi="Times New Roman" w:cs="Times New Roman"/>
                <w:sz w:val="24"/>
                <w:szCs w:val="24"/>
              </w:rPr>
              <w:t>2202 247664</w:t>
            </w:r>
          </w:p>
        </w:tc>
        <w:tc>
          <w:tcPr>
            <w:tcW w:w="2268" w:type="dxa"/>
          </w:tcPr>
          <w:p w:rsidR="00EC01EA" w:rsidRDefault="00EC01EA" w:rsidP="00D3177F"/>
        </w:tc>
      </w:tr>
      <w:tr w:rsidR="00EC01EA" w:rsidRPr="00E30C67">
        <w:tc>
          <w:tcPr>
            <w:tcW w:w="817" w:type="dxa"/>
          </w:tcPr>
          <w:p w:rsidR="00EC01EA" w:rsidRPr="00E30C67" w:rsidRDefault="00EC01EA" w:rsidP="00D3177F">
            <w:pPr>
              <w:numPr>
                <w:ilvl w:val="0"/>
                <w:numId w:val="3"/>
              </w:numPr>
              <w:tabs>
                <w:tab w:val="left" w:pos="284"/>
              </w:tabs>
              <w:ind w:left="426" w:right="176"/>
            </w:pPr>
          </w:p>
        </w:tc>
        <w:tc>
          <w:tcPr>
            <w:tcW w:w="3827" w:type="dxa"/>
          </w:tcPr>
          <w:p w:rsidR="00EC01EA" w:rsidRPr="00F57C6F" w:rsidRDefault="00EC01EA" w:rsidP="00F57C6F">
            <w:pPr>
              <w:ind w:left="34"/>
            </w:pPr>
            <w:r w:rsidRPr="00F57C6F">
              <w:t xml:space="preserve">Бурденков Александр Михайлович- </w:t>
            </w:r>
          </w:p>
        </w:tc>
        <w:tc>
          <w:tcPr>
            <w:tcW w:w="2268" w:type="dxa"/>
          </w:tcPr>
          <w:p w:rsidR="00EC01EA" w:rsidRPr="00F57C6F" w:rsidRDefault="00EC01EA" w:rsidP="00F57C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57C6F">
              <w:rPr>
                <w:rFonts w:ascii="Times New Roman" w:hAnsi="Times New Roman" w:cs="Times New Roman"/>
                <w:sz w:val="24"/>
                <w:szCs w:val="24"/>
              </w:rPr>
              <w:t>2201 975304</w:t>
            </w:r>
          </w:p>
        </w:tc>
        <w:tc>
          <w:tcPr>
            <w:tcW w:w="2268" w:type="dxa"/>
          </w:tcPr>
          <w:p w:rsidR="00EC01EA" w:rsidRDefault="00EC01EA" w:rsidP="00D3177F"/>
        </w:tc>
      </w:tr>
      <w:tr w:rsidR="00EC01EA" w:rsidRPr="00E30C67">
        <w:tc>
          <w:tcPr>
            <w:tcW w:w="817" w:type="dxa"/>
          </w:tcPr>
          <w:p w:rsidR="00EC01EA" w:rsidRPr="00E30C67" w:rsidRDefault="00EC01EA" w:rsidP="00D3177F">
            <w:pPr>
              <w:numPr>
                <w:ilvl w:val="0"/>
                <w:numId w:val="3"/>
              </w:numPr>
              <w:tabs>
                <w:tab w:val="left" w:pos="284"/>
              </w:tabs>
              <w:ind w:left="426" w:right="176"/>
            </w:pPr>
          </w:p>
        </w:tc>
        <w:tc>
          <w:tcPr>
            <w:tcW w:w="3827" w:type="dxa"/>
          </w:tcPr>
          <w:p w:rsidR="00EC01EA" w:rsidRPr="00F57C6F" w:rsidRDefault="00EC01EA" w:rsidP="00F57C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57C6F">
              <w:rPr>
                <w:rFonts w:ascii="Times New Roman" w:hAnsi="Times New Roman" w:cs="Times New Roman"/>
                <w:sz w:val="24"/>
                <w:szCs w:val="24"/>
              </w:rPr>
              <w:t>Кочетов Владимир Михайлович</w:t>
            </w:r>
          </w:p>
        </w:tc>
        <w:tc>
          <w:tcPr>
            <w:tcW w:w="2268" w:type="dxa"/>
          </w:tcPr>
          <w:p w:rsidR="00EC01EA" w:rsidRPr="00F57C6F" w:rsidRDefault="00EC01EA" w:rsidP="00F57C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57C6F">
              <w:rPr>
                <w:rFonts w:ascii="Times New Roman" w:hAnsi="Times New Roman" w:cs="Times New Roman"/>
                <w:sz w:val="24"/>
                <w:szCs w:val="24"/>
              </w:rPr>
              <w:t xml:space="preserve">22 03 №269500 </w:t>
            </w:r>
          </w:p>
        </w:tc>
        <w:tc>
          <w:tcPr>
            <w:tcW w:w="2268" w:type="dxa"/>
          </w:tcPr>
          <w:p w:rsidR="00EC01EA" w:rsidRPr="00E30C67" w:rsidRDefault="00EC01EA" w:rsidP="00D3177F">
            <w:r w:rsidRPr="00E30C67">
              <w:t>Болдинское МО</w:t>
            </w:r>
          </w:p>
        </w:tc>
      </w:tr>
      <w:tr w:rsidR="00EC01EA" w:rsidRPr="00E30C67">
        <w:tc>
          <w:tcPr>
            <w:tcW w:w="817" w:type="dxa"/>
          </w:tcPr>
          <w:p w:rsidR="00EC01EA" w:rsidRPr="00E30C67" w:rsidRDefault="00EC01EA" w:rsidP="00D3177F">
            <w:pPr>
              <w:numPr>
                <w:ilvl w:val="0"/>
                <w:numId w:val="3"/>
              </w:numPr>
              <w:tabs>
                <w:tab w:val="left" w:pos="284"/>
              </w:tabs>
              <w:ind w:left="426" w:right="176"/>
            </w:pPr>
          </w:p>
        </w:tc>
        <w:tc>
          <w:tcPr>
            <w:tcW w:w="3827" w:type="dxa"/>
          </w:tcPr>
          <w:p w:rsidR="00EC01EA" w:rsidRPr="00252CC8" w:rsidRDefault="00EC01EA" w:rsidP="00D317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52CC8">
              <w:rPr>
                <w:rFonts w:ascii="Times New Roman" w:hAnsi="Times New Roman" w:cs="Times New Roman"/>
                <w:sz w:val="24"/>
                <w:szCs w:val="24"/>
              </w:rPr>
              <w:t>Жулин Юрий Александрович</w:t>
            </w:r>
          </w:p>
        </w:tc>
        <w:tc>
          <w:tcPr>
            <w:tcW w:w="2268" w:type="dxa"/>
          </w:tcPr>
          <w:p w:rsidR="00EC01EA" w:rsidRPr="00252CC8" w:rsidRDefault="00EC01EA" w:rsidP="00D3177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2CC8">
              <w:rPr>
                <w:rFonts w:ascii="Times New Roman" w:hAnsi="Times New Roman" w:cs="Times New Roman"/>
                <w:sz w:val="24"/>
                <w:szCs w:val="24"/>
              </w:rPr>
              <w:t xml:space="preserve">22 97 № 075559 </w:t>
            </w:r>
          </w:p>
        </w:tc>
        <w:tc>
          <w:tcPr>
            <w:tcW w:w="2268" w:type="dxa"/>
          </w:tcPr>
          <w:p w:rsidR="00EC01EA" w:rsidRPr="00E30C67" w:rsidRDefault="00EC01EA" w:rsidP="00D3177F"/>
        </w:tc>
      </w:tr>
      <w:tr w:rsidR="00EC01EA" w:rsidRPr="00E30C67">
        <w:tc>
          <w:tcPr>
            <w:tcW w:w="817" w:type="dxa"/>
          </w:tcPr>
          <w:p w:rsidR="00EC01EA" w:rsidRPr="00E30C67" w:rsidRDefault="00EC01EA" w:rsidP="00D3177F">
            <w:pPr>
              <w:numPr>
                <w:ilvl w:val="0"/>
                <w:numId w:val="3"/>
              </w:numPr>
              <w:tabs>
                <w:tab w:val="left" w:pos="284"/>
              </w:tabs>
              <w:ind w:left="426" w:right="176"/>
            </w:pPr>
          </w:p>
        </w:tc>
        <w:tc>
          <w:tcPr>
            <w:tcW w:w="3827" w:type="dxa"/>
          </w:tcPr>
          <w:p w:rsidR="00EC01EA" w:rsidRPr="00E30C67" w:rsidRDefault="00EC01EA" w:rsidP="00D317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30C67">
              <w:rPr>
                <w:rFonts w:ascii="Times New Roman" w:hAnsi="Times New Roman" w:cs="Times New Roman"/>
                <w:sz w:val="24"/>
                <w:szCs w:val="24"/>
              </w:rPr>
              <w:t>Лазарев Геннадий Васильевич</w:t>
            </w:r>
          </w:p>
        </w:tc>
        <w:tc>
          <w:tcPr>
            <w:tcW w:w="2268" w:type="dxa"/>
          </w:tcPr>
          <w:p w:rsidR="00EC01EA" w:rsidRPr="00E30C67" w:rsidRDefault="00EC01EA" w:rsidP="00D3177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C67">
              <w:rPr>
                <w:rFonts w:ascii="Times New Roman" w:hAnsi="Times New Roman" w:cs="Times New Roman"/>
                <w:sz w:val="24"/>
                <w:szCs w:val="24"/>
              </w:rPr>
              <w:t xml:space="preserve">00 01 № 835749 </w:t>
            </w:r>
          </w:p>
        </w:tc>
        <w:tc>
          <w:tcPr>
            <w:tcW w:w="2268" w:type="dxa"/>
          </w:tcPr>
          <w:p w:rsidR="00EC01EA" w:rsidRPr="00E30C67" w:rsidRDefault="00EC01EA" w:rsidP="00D3177F"/>
        </w:tc>
      </w:tr>
      <w:tr w:rsidR="00EC01EA" w:rsidRPr="00E30C67">
        <w:tc>
          <w:tcPr>
            <w:tcW w:w="817" w:type="dxa"/>
          </w:tcPr>
          <w:p w:rsidR="00EC01EA" w:rsidRPr="00E30C67" w:rsidRDefault="00EC01EA" w:rsidP="00D3177F">
            <w:pPr>
              <w:numPr>
                <w:ilvl w:val="0"/>
                <w:numId w:val="3"/>
              </w:numPr>
              <w:tabs>
                <w:tab w:val="left" w:pos="284"/>
              </w:tabs>
              <w:ind w:left="426" w:right="176"/>
            </w:pPr>
          </w:p>
        </w:tc>
        <w:tc>
          <w:tcPr>
            <w:tcW w:w="3827" w:type="dxa"/>
          </w:tcPr>
          <w:p w:rsidR="00EC01EA" w:rsidRPr="00E30C67" w:rsidRDefault="00EC01EA" w:rsidP="00D317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30C67">
              <w:rPr>
                <w:rFonts w:ascii="Times New Roman" w:hAnsi="Times New Roman" w:cs="Times New Roman"/>
                <w:sz w:val="24"/>
                <w:szCs w:val="24"/>
              </w:rPr>
              <w:t>Демашова Ольга Ивановна</w:t>
            </w:r>
          </w:p>
        </w:tc>
        <w:tc>
          <w:tcPr>
            <w:tcW w:w="2268" w:type="dxa"/>
          </w:tcPr>
          <w:p w:rsidR="00EC01EA" w:rsidRPr="00E30C67" w:rsidRDefault="00EC01EA" w:rsidP="00D3177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C67">
              <w:rPr>
                <w:rFonts w:ascii="Times New Roman" w:hAnsi="Times New Roman" w:cs="Times New Roman"/>
                <w:sz w:val="24"/>
                <w:szCs w:val="24"/>
              </w:rPr>
              <w:t>22 01 № 835543.</w:t>
            </w:r>
          </w:p>
        </w:tc>
        <w:tc>
          <w:tcPr>
            <w:tcW w:w="2268" w:type="dxa"/>
          </w:tcPr>
          <w:p w:rsidR="00EC01EA" w:rsidRPr="00E30C67" w:rsidRDefault="00EC01EA" w:rsidP="00D3177F"/>
        </w:tc>
      </w:tr>
      <w:tr w:rsidR="00EC01EA" w:rsidRPr="00E30C67">
        <w:tc>
          <w:tcPr>
            <w:tcW w:w="817" w:type="dxa"/>
          </w:tcPr>
          <w:p w:rsidR="00EC01EA" w:rsidRPr="00E30C67" w:rsidRDefault="00EC01EA" w:rsidP="00D3177F">
            <w:pPr>
              <w:numPr>
                <w:ilvl w:val="0"/>
                <w:numId w:val="3"/>
              </w:numPr>
              <w:tabs>
                <w:tab w:val="left" w:pos="284"/>
              </w:tabs>
              <w:ind w:left="426" w:right="176"/>
            </w:pPr>
          </w:p>
        </w:tc>
        <w:tc>
          <w:tcPr>
            <w:tcW w:w="3827" w:type="dxa"/>
          </w:tcPr>
          <w:p w:rsidR="00EC01EA" w:rsidRPr="00E30C67" w:rsidRDefault="00EC01EA" w:rsidP="00D317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30C67">
              <w:rPr>
                <w:rFonts w:ascii="Times New Roman" w:hAnsi="Times New Roman" w:cs="Times New Roman"/>
                <w:sz w:val="24"/>
                <w:szCs w:val="24"/>
              </w:rPr>
              <w:t>Морозов Сергей Анатольевич</w:t>
            </w:r>
          </w:p>
        </w:tc>
        <w:tc>
          <w:tcPr>
            <w:tcW w:w="2268" w:type="dxa"/>
          </w:tcPr>
          <w:p w:rsidR="00EC01EA" w:rsidRPr="00E30C67" w:rsidRDefault="00EC01EA" w:rsidP="00D3177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C67">
              <w:rPr>
                <w:rFonts w:ascii="Times New Roman" w:hAnsi="Times New Roman" w:cs="Times New Roman"/>
                <w:sz w:val="24"/>
                <w:szCs w:val="24"/>
              </w:rPr>
              <w:t xml:space="preserve">22 04 № 394400 </w:t>
            </w:r>
          </w:p>
        </w:tc>
        <w:tc>
          <w:tcPr>
            <w:tcW w:w="2268" w:type="dxa"/>
          </w:tcPr>
          <w:p w:rsidR="00EC01EA" w:rsidRPr="00E30C67" w:rsidRDefault="00EC01EA" w:rsidP="00D3177F"/>
        </w:tc>
      </w:tr>
      <w:tr w:rsidR="00EC01EA" w:rsidRPr="00E30C67">
        <w:tc>
          <w:tcPr>
            <w:tcW w:w="817" w:type="dxa"/>
          </w:tcPr>
          <w:p w:rsidR="00EC01EA" w:rsidRPr="00E30C67" w:rsidRDefault="00EC01EA" w:rsidP="00D3177F">
            <w:pPr>
              <w:numPr>
                <w:ilvl w:val="0"/>
                <w:numId w:val="3"/>
              </w:numPr>
              <w:tabs>
                <w:tab w:val="left" w:pos="284"/>
              </w:tabs>
              <w:ind w:left="426" w:right="176"/>
            </w:pPr>
          </w:p>
        </w:tc>
        <w:tc>
          <w:tcPr>
            <w:tcW w:w="3827" w:type="dxa"/>
          </w:tcPr>
          <w:p w:rsidR="00EC01EA" w:rsidRPr="00E30C67" w:rsidRDefault="00EC01EA" w:rsidP="00D317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30C67">
              <w:rPr>
                <w:rFonts w:ascii="Times New Roman" w:hAnsi="Times New Roman" w:cs="Times New Roman"/>
                <w:sz w:val="24"/>
                <w:szCs w:val="24"/>
              </w:rPr>
              <w:t>Туршатов Алексей Анатольевич</w:t>
            </w:r>
          </w:p>
        </w:tc>
        <w:tc>
          <w:tcPr>
            <w:tcW w:w="2268" w:type="dxa"/>
          </w:tcPr>
          <w:p w:rsidR="00EC01EA" w:rsidRPr="00E30C67" w:rsidRDefault="00EC01EA" w:rsidP="00D3177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C67">
              <w:rPr>
                <w:rFonts w:ascii="Times New Roman" w:hAnsi="Times New Roman" w:cs="Times New Roman"/>
                <w:sz w:val="24"/>
                <w:szCs w:val="24"/>
              </w:rPr>
              <w:t xml:space="preserve">22 01 № 835999 </w:t>
            </w:r>
          </w:p>
        </w:tc>
        <w:tc>
          <w:tcPr>
            <w:tcW w:w="2268" w:type="dxa"/>
          </w:tcPr>
          <w:p w:rsidR="00EC01EA" w:rsidRPr="00E30C67" w:rsidRDefault="00EC01EA" w:rsidP="00D3177F"/>
        </w:tc>
      </w:tr>
      <w:tr w:rsidR="00EC01EA" w:rsidRPr="00E30C67">
        <w:tc>
          <w:tcPr>
            <w:tcW w:w="817" w:type="dxa"/>
          </w:tcPr>
          <w:p w:rsidR="00EC01EA" w:rsidRPr="00E30C67" w:rsidRDefault="00EC01EA" w:rsidP="00D3177F">
            <w:pPr>
              <w:numPr>
                <w:ilvl w:val="0"/>
                <w:numId w:val="3"/>
              </w:numPr>
              <w:tabs>
                <w:tab w:val="left" w:pos="284"/>
              </w:tabs>
              <w:ind w:left="426" w:right="176"/>
            </w:pPr>
          </w:p>
        </w:tc>
        <w:tc>
          <w:tcPr>
            <w:tcW w:w="3827" w:type="dxa"/>
          </w:tcPr>
          <w:p w:rsidR="00EC01EA" w:rsidRPr="00E30C67" w:rsidRDefault="00EC01EA" w:rsidP="00D317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30C67">
              <w:rPr>
                <w:rFonts w:ascii="Times New Roman" w:hAnsi="Times New Roman" w:cs="Times New Roman"/>
                <w:sz w:val="24"/>
                <w:szCs w:val="24"/>
              </w:rPr>
              <w:t>Соловьева Наталья Александровна</w:t>
            </w:r>
          </w:p>
        </w:tc>
        <w:tc>
          <w:tcPr>
            <w:tcW w:w="2268" w:type="dxa"/>
          </w:tcPr>
          <w:p w:rsidR="00EC01EA" w:rsidRPr="00E30C67" w:rsidRDefault="00EC01EA" w:rsidP="00D3177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C67">
              <w:rPr>
                <w:rFonts w:ascii="Times New Roman" w:hAnsi="Times New Roman" w:cs="Times New Roman"/>
                <w:sz w:val="24"/>
                <w:szCs w:val="24"/>
              </w:rPr>
              <w:t>22 99 №114996.</w:t>
            </w:r>
          </w:p>
        </w:tc>
        <w:tc>
          <w:tcPr>
            <w:tcW w:w="2268" w:type="dxa"/>
          </w:tcPr>
          <w:p w:rsidR="00EC01EA" w:rsidRPr="00E30C67" w:rsidRDefault="00EC01EA" w:rsidP="00D3177F"/>
        </w:tc>
      </w:tr>
      <w:tr w:rsidR="00EC01EA" w:rsidRPr="00E30C67">
        <w:tc>
          <w:tcPr>
            <w:tcW w:w="817" w:type="dxa"/>
          </w:tcPr>
          <w:p w:rsidR="00EC01EA" w:rsidRPr="00E30C67" w:rsidRDefault="00EC01EA" w:rsidP="00D3177F">
            <w:pPr>
              <w:numPr>
                <w:ilvl w:val="0"/>
                <w:numId w:val="3"/>
              </w:numPr>
              <w:tabs>
                <w:tab w:val="left" w:pos="284"/>
              </w:tabs>
              <w:ind w:left="426" w:right="176"/>
            </w:pPr>
          </w:p>
        </w:tc>
        <w:tc>
          <w:tcPr>
            <w:tcW w:w="3827" w:type="dxa"/>
          </w:tcPr>
          <w:p w:rsidR="00EC01EA" w:rsidRPr="00E30C67" w:rsidRDefault="00EC01EA" w:rsidP="00D317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30C67">
              <w:rPr>
                <w:rFonts w:ascii="Times New Roman" w:hAnsi="Times New Roman" w:cs="Times New Roman"/>
                <w:sz w:val="24"/>
                <w:szCs w:val="24"/>
              </w:rPr>
              <w:t>Кривенков Евгений Юрьевич</w:t>
            </w:r>
          </w:p>
        </w:tc>
        <w:tc>
          <w:tcPr>
            <w:tcW w:w="2268" w:type="dxa"/>
          </w:tcPr>
          <w:p w:rsidR="00EC01EA" w:rsidRPr="00E30C67" w:rsidRDefault="00EC01EA" w:rsidP="00D3177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C67">
              <w:rPr>
                <w:rFonts w:ascii="Times New Roman" w:hAnsi="Times New Roman" w:cs="Times New Roman"/>
                <w:sz w:val="24"/>
                <w:szCs w:val="24"/>
              </w:rPr>
              <w:t xml:space="preserve">22 00 № 513457 </w:t>
            </w:r>
          </w:p>
        </w:tc>
        <w:tc>
          <w:tcPr>
            <w:tcW w:w="2268" w:type="dxa"/>
          </w:tcPr>
          <w:p w:rsidR="00EC01EA" w:rsidRPr="00E30C67" w:rsidRDefault="00EC01EA" w:rsidP="00D3177F"/>
        </w:tc>
      </w:tr>
      <w:tr w:rsidR="00EC01EA" w:rsidRPr="00E30C67">
        <w:tc>
          <w:tcPr>
            <w:tcW w:w="817" w:type="dxa"/>
          </w:tcPr>
          <w:p w:rsidR="00EC01EA" w:rsidRPr="00E30C67" w:rsidRDefault="00EC01EA" w:rsidP="00D3177F">
            <w:pPr>
              <w:numPr>
                <w:ilvl w:val="0"/>
                <w:numId w:val="3"/>
              </w:numPr>
              <w:tabs>
                <w:tab w:val="left" w:pos="284"/>
              </w:tabs>
              <w:ind w:left="426" w:right="176"/>
            </w:pPr>
          </w:p>
        </w:tc>
        <w:tc>
          <w:tcPr>
            <w:tcW w:w="3827" w:type="dxa"/>
          </w:tcPr>
          <w:p w:rsidR="00EC01EA" w:rsidRPr="00E30C67" w:rsidRDefault="00EC01EA" w:rsidP="00D317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30C67">
              <w:rPr>
                <w:rFonts w:ascii="Times New Roman" w:hAnsi="Times New Roman" w:cs="Times New Roman"/>
                <w:sz w:val="24"/>
                <w:szCs w:val="24"/>
              </w:rPr>
              <w:t>Филимонова Галина Анатольевна</w:t>
            </w:r>
          </w:p>
        </w:tc>
        <w:tc>
          <w:tcPr>
            <w:tcW w:w="2268" w:type="dxa"/>
          </w:tcPr>
          <w:p w:rsidR="00EC01EA" w:rsidRPr="00E30C67" w:rsidRDefault="00EC01EA" w:rsidP="00D3177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C67">
              <w:rPr>
                <w:rFonts w:ascii="Times New Roman" w:hAnsi="Times New Roman" w:cs="Times New Roman"/>
                <w:sz w:val="24"/>
                <w:szCs w:val="24"/>
              </w:rPr>
              <w:t xml:space="preserve">22 10 № 591695 </w:t>
            </w:r>
          </w:p>
        </w:tc>
        <w:tc>
          <w:tcPr>
            <w:tcW w:w="2268" w:type="dxa"/>
          </w:tcPr>
          <w:p w:rsidR="00EC01EA" w:rsidRPr="00E30C67" w:rsidRDefault="00EC01EA" w:rsidP="00D3177F"/>
        </w:tc>
      </w:tr>
      <w:tr w:rsidR="00EC01EA" w:rsidRPr="00E30C67">
        <w:tc>
          <w:tcPr>
            <w:tcW w:w="817" w:type="dxa"/>
          </w:tcPr>
          <w:p w:rsidR="00EC01EA" w:rsidRPr="00E30C67" w:rsidRDefault="00EC01EA" w:rsidP="00D3177F">
            <w:pPr>
              <w:numPr>
                <w:ilvl w:val="0"/>
                <w:numId w:val="3"/>
              </w:numPr>
              <w:tabs>
                <w:tab w:val="left" w:pos="284"/>
              </w:tabs>
              <w:ind w:left="426" w:right="176"/>
            </w:pPr>
          </w:p>
        </w:tc>
        <w:tc>
          <w:tcPr>
            <w:tcW w:w="3827" w:type="dxa"/>
          </w:tcPr>
          <w:p w:rsidR="00EC01EA" w:rsidRPr="00E30C67" w:rsidRDefault="00EC01EA" w:rsidP="00D317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30C67">
              <w:rPr>
                <w:rFonts w:ascii="Times New Roman" w:hAnsi="Times New Roman" w:cs="Times New Roman"/>
                <w:sz w:val="24"/>
                <w:szCs w:val="24"/>
              </w:rPr>
              <w:t>Шкилев Николай Павлович</w:t>
            </w:r>
          </w:p>
        </w:tc>
        <w:tc>
          <w:tcPr>
            <w:tcW w:w="2268" w:type="dxa"/>
          </w:tcPr>
          <w:p w:rsidR="00EC01EA" w:rsidRPr="00E30C67" w:rsidRDefault="00EC01EA" w:rsidP="00D3177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C67">
              <w:rPr>
                <w:rFonts w:ascii="Times New Roman" w:hAnsi="Times New Roman" w:cs="Times New Roman"/>
                <w:sz w:val="24"/>
                <w:szCs w:val="24"/>
              </w:rPr>
              <w:t>22 02 № 020909.</w:t>
            </w:r>
          </w:p>
        </w:tc>
        <w:tc>
          <w:tcPr>
            <w:tcW w:w="2268" w:type="dxa"/>
          </w:tcPr>
          <w:p w:rsidR="00EC01EA" w:rsidRPr="00E30C67" w:rsidRDefault="00EC01EA" w:rsidP="00D3177F"/>
        </w:tc>
      </w:tr>
      <w:tr w:rsidR="00EC01EA" w:rsidRPr="00E30C67">
        <w:tc>
          <w:tcPr>
            <w:tcW w:w="817" w:type="dxa"/>
          </w:tcPr>
          <w:p w:rsidR="00EC01EA" w:rsidRPr="00E30C67" w:rsidRDefault="00EC01EA" w:rsidP="00D3177F">
            <w:pPr>
              <w:numPr>
                <w:ilvl w:val="0"/>
                <w:numId w:val="3"/>
              </w:numPr>
              <w:tabs>
                <w:tab w:val="left" w:pos="284"/>
              </w:tabs>
              <w:ind w:left="426" w:right="176"/>
            </w:pPr>
          </w:p>
        </w:tc>
        <w:tc>
          <w:tcPr>
            <w:tcW w:w="3827" w:type="dxa"/>
          </w:tcPr>
          <w:p w:rsidR="00EC01EA" w:rsidRPr="00E30C67" w:rsidRDefault="00EC01EA" w:rsidP="00D317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30C67">
              <w:rPr>
                <w:rFonts w:ascii="Times New Roman" w:hAnsi="Times New Roman" w:cs="Times New Roman"/>
                <w:sz w:val="24"/>
                <w:szCs w:val="24"/>
              </w:rPr>
              <w:t>Пальцев Сергей Александрович</w:t>
            </w:r>
          </w:p>
        </w:tc>
        <w:tc>
          <w:tcPr>
            <w:tcW w:w="2268" w:type="dxa"/>
          </w:tcPr>
          <w:p w:rsidR="00EC01EA" w:rsidRPr="00E30C67" w:rsidRDefault="00EC01EA" w:rsidP="00D3177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C67">
              <w:rPr>
                <w:rFonts w:ascii="Times New Roman" w:hAnsi="Times New Roman" w:cs="Times New Roman"/>
                <w:sz w:val="24"/>
                <w:szCs w:val="24"/>
              </w:rPr>
              <w:t xml:space="preserve">22 08 № 185222 </w:t>
            </w:r>
          </w:p>
        </w:tc>
        <w:tc>
          <w:tcPr>
            <w:tcW w:w="2268" w:type="dxa"/>
          </w:tcPr>
          <w:p w:rsidR="00EC01EA" w:rsidRPr="00E30C67" w:rsidRDefault="00EC01EA" w:rsidP="00D3177F"/>
        </w:tc>
      </w:tr>
      <w:tr w:rsidR="00EC01EA" w:rsidRPr="00E30C67">
        <w:tc>
          <w:tcPr>
            <w:tcW w:w="817" w:type="dxa"/>
          </w:tcPr>
          <w:p w:rsidR="00EC01EA" w:rsidRPr="00E30C67" w:rsidRDefault="00EC01EA" w:rsidP="00D3177F">
            <w:pPr>
              <w:numPr>
                <w:ilvl w:val="0"/>
                <w:numId w:val="3"/>
              </w:numPr>
              <w:tabs>
                <w:tab w:val="left" w:pos="284"/>
              </w:tabs>
              <w:ind w:left="426" w:right="176"/>
            </w:pPr>
          </w:p>
        </w:tc>
        <w:tc>
          <w:tcPr>
            <w:tcW w:w="3827" w:type="dxa"/>
          </w:tcPr>
          <w:p w:rsidR="00EC01EA" w:rsidRPr="00E30C67" w:rsidRDefault="00EC01EA" w:rsidP="00D317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30C67">
              <w:rPr>
                <w:rFonts w:ascii="Times New Roman" w:hAnsi="Times New Roman" w:cs="Times New Roman"/>
                <w:sz w:val="24"/>
                <w:szCs w:val="24"/>
              </w:rPr>
              <w:t>Пришлицов Александр Валентинович</w:t>
            </w:r>
          </w:p>
        </w:tc>
        <w:tc>
          <w:tcPr>
            <w:tcW w:w="2268" w:type="dxa"/>
          </w:tcPr>
          <w:p w:rsidR="00EC01EA" w:rsidRPr="00E30C67" w:rsidRDefault="00EC01EA" w:rsidP="00D3177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 00 №</w:t>
            </w:r>
            <w:r w:rsidRPr="00E30C67">
              <w:rPr>
                <w:rFonts w:ascii="Times New Roman" w:hAnsi="Times New Roman" w:cs="Times New Roman"/>
                <w:sz w:val="24"/>
                <w:szCs w:val="24"/>
              </w:rPr>
              <w:t>314298 Б.</w:t>
            </w:r>
          </w:p>
        </w:tc>
        <w:tc>
          <w:tcPr>
            <w:tcW w:w="2268" w:type="dxa"/>
          </w:tcPr>
          <w:p w:rsidR="00EC01EA" w:rsidRPr="00E30C67" w:rsidRDefault="00EC01EA" w:rsidP="00D3177F"/>
        </w:tc>
      </w:tr>
      <w:tr w:rsidR="00EC01EA" w:rsidRPr="00E30C67">
        <w:tc>
          <w:tcPr>
            <w:tcW w:w="817" w:type="dxa"/>
          </w:tcPr>
          <w:p w:rsidR="00EC01EA" w:rsidRPr="00E30C67" w:rsidRDefault="00EC01EA" w:rsidP="00D3177F">
            <w:pPr>
              <w:numPr>
                <w:ilvl w:val="0"/>
                <w:numId w:val="3"/>
              </w:numPr>
              <w:tabs>
                <w:tab w:val="left" w:pos="284"/>
              </w:tabs>
              <w:ind w:left="426" w:right="176"/>
            </w:pPr>
          </w:p>
        </w:tc>
        <w:tc>
          <w:tcPr>
            <w:tcW w:w="3827" w:type="dxa"/>
          </w:tcPr>
          <w:p w:rsidR="00EC01EA" w:rsidRPr="00E30C67" w:rsidRDefault="00EC01EA" w:rsidP="00D317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30C67">
              <w:rPr>
                <w:rFonts w:ascii="Times New Roman" w:hAnsi="Times New Roman" w:cs="Times New Roman"/>
                <w:sz w:val="24"/>
                <w:szCs w:val="24"/>
              </w:rPr>
              <w:t>Мараков Алексей Васильевич</w:t>
            </w:r>
          </w:p>
        </w:tc>
        <w:tc>
          <w:tcPr>
            <w:tcW w:w="2268" w:type="dxa"/>
          </w:tcPr>
          <w:p w:rsidR="00EC01EA" w:rsidRPr="00E30C67" w:rsidRDefault="00EC01EA" w:rsidP="00D3177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C67">
              <w:rPr>
                <w:rFonts w:ascii="Times New Roman" w:hAnsi="Times New Roman" w:cs="Times New Roman"/>
                <w:sz w:val="24"/>
                <w:szCs w:val="24"/>
              </w:rPr>
              <w:t>22 02 №021726.</w:t>
            </w:r>
          </w:p>
        </w:tc>
        <w:tc>
          <w:tcPr>
            <w:tcW w:w="2268" w:type="dxa"/>
          </w:tcPr>
          <w:p w:rsidR="00EC01EA" w:rsidRPr="00E30C67" w:rsidRDefault="00EC01EA" w:rsidP="00D3177F"/>
        </w:tc>
      </w:tr>
      <w:tr w:rsidR="00EC01EA" w:rsidRPr="00E30C67">
        <w:tc>
          <w:tcPr>
            <w:tcW w:w="817" w:type="dxa"/>
          </w:tcPr>
          <w:p w:rsidR="00EC01EA" w:rsidRPr="00E30C67" w:rsidRDefault="00EC01EA" w:rsidP="00D3177F">
            <w:pPr>
              <w:numPr>
                <w:ilvl w:val="0"/>
                <w:numId w:val="3"/>
              </w:numPr>
              <w:tabs>
                <w:tab w:val="left" w:pos="284"/>
              </w:tabs>
              <w:ind w:left="426" w:right="176"/>
            </w:pPr>
          </w:p>
        </w:tc>
        <w:tc>
          <w:tcPr>
            <w:tcW w:w="3827" w:type="dxa"/>
          </w:tcPr>
          <w:p w:rsidR="00EC01EA" w:rsidRPr="00E30C67" w:rsidRDefault="00EC01EA" w:rsidP="00D317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30C67">
              <w:rPr>
                <w:rFonts w:ascii="Times New Roman" w:hAnsi="Times New Roman" w:cs="Times New Roman"/>
                <w:sz w:val="24"/>
                <w:szCs w:val="24"/>
              </w:rPr>
              <w:t>Шиканов Александр Алексеевич</w:t>
            </w:r>
          </w:p>
        </w:tc>
        <w:tc>
          <w:tcPr>
            <w:tcW w:w="2268" w:type="dxa"/>
          </w:tcPr>
          <w:p w:rsidR="00EC01EA" w:rsidRPr="00E30C67" w:rsidRDefault="00EC01EA" w:rsidP="00D3177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C67">
              <w:rPr>
                <w:rFonts w:ascii="Times New Roman" w:hAnsi="Times New Roman" w:cs="Times New Roman"/>
                <w:sz w:val="24"/>
                <w:szCs w:val="24"/>
              </w:rPr>
              <w:t xml:space="preserve">22 00 № 512800 </w:t>
            </w:r>
          </w:p>
        </w:tc>
        <w:tc>
          <w:tcPr>
            <w:tcW w:w="2268" w:type="dxa"/>
          </w:tcPr>
          <w:p w:rsidR="00EC01EA" w:rsidRPr="00E30C67" w:rsidRDefault="00EC01EA" w:rsidP="00D3177F"/>
        </w:tc>
      </w:tr>
      <w:tr w:rsidR="00EC01EA" w:rsidRPr="00E30C67">
        <w:tc>
          <w:tcPr>
            <w:tcW w:w="817" w:type="dxa"/>
          </w:tcPr>
          <w:p w:rsidR="00EC01EA" w:rsidRPr="00E30C67" w:rsidRDefault="00EC01EA" w:rsidP="00D3177F">
            <w:pPr>
              <w:numPr>
                <w:ilvl w:val="0"/>
                <w:numId w:val="3"/>
              </w:numPr>
              <w:tabs>
                <w:tab w:val="left" w:pos="284"/>
              </w:tabs>
              <w:ind w:left="426" w:right="176"/>
            </w:pPr>
          </w:p>
        </w:tc>
        <w:tc>
          <w:tcPr>
            <w:tcW w:w="3827" w:type="dxa"/>
          </w:tcPr>
          <w:p w:rsidR="00EC01EA" w:rsidRPr="00E30C67" w:rsidRDefault="00EC01EA" w:rsidP="00D317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30C67">
              <w:rPr>
                <w:rFonts w:ascii="Times New Roman" w:hAnsi="Times New Roman" w:cs="Times New Roman"/>
                <w:sz w:val="24"/>
                <w:szCs w:val="24"/>
              </w:rPr>
              <w:t>Шишкин Антон Владимирович</w:t>
            </w:r>
          </w:p>
        </w:tc>
        <w:tc>
          <w:tcPr>
            <w:tcW w:w="2268" w:type="dxa"/>
          </w:tcPr>
          <w:p w:rsidR="00EC01EA" w:rsidRPr="00E30C67" w:rsidRDefault="00EC01EA" w:rsidP="00D3177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C67">
              <w:rPr>
                <w:rFonts w:ascii="Times New Roman" w:hAnsi="Times New Roman" w:cs="Times New Roman"/>
                <w:sz w:val="24"/>
                <w:szCs w:val="24"/>
              </w:rPr>
              <w:t xml:space="preserve">22 00 № 513813 </w:t>
            </w:r>
          </w:p>
        </w:tc>
        <w:tc>
          <w:tcPr>
            <w:tcW w:w="2268" w:type="dxa"/>
          </w:tcPr>
          <w:p w:rsidR="00EC01EA" w:rsidRPr="00E30C67" w:rsidRDefault="00EC01EA" w:rsidP="00D3177F"/>
        </w:tc>
      </w:tr>
      <w:tr w:rsidR="00EC01EA" w:rsidRPr="00E30C67">
        <w:tc>
          <w:tcPr>
            <w:tcW w:w="817" w:type="dxa"/>
          </w:tcPr>
          <w:p w:rsidR="00EC01EA" w:rsidRPr="00E30C67" w:rsidRDefault="00EC01EA" w:rsidP="00D3177F">
            <w:pPr>
              <w:numPr>
                <w:ilvl w:val="0"/>
                <w:numId w:val="3"/>
              </w:numPr>
              <w:tabs>
                <w:tab w:val="left" w:pos="284"/>
              </w:tabs>
              <w:ind w:left="426" w:right="176"/>
            </w:pPr>
          </w:p>
        </w:tc>
        <w:tc>
          <w:tcPr>
            <w:tcW w:w="3827" w:type="dxa"/>
          </w:tcPr>
          <w:p w:rsidR="00EC01EA" w:rsidRPr="00E30C67" w:rsidRDefault="00EC01EA" w:rsidP="00D317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30C67">
              <w:rPr>
                <w:rFonts w:ascii="Times New Roman" w:hAnsi="Times New Roman" w:cs="Times New Roman"/>
                <w:sz w:val="24"/>
                <w:szCs w:val="24"/>
              </w:rPr>
              <w:t>Слесарь Николай Григорьевич</w:t>
            </w:r>
          </w:p>
        </w:tc>
        <w:tc>
          <w:tcPr>
            <w:tcW w:w="2268" w:type="dxa"/>
          </w:tcPr>
          <w:p w:rsidR="00EC01EA" w:rsidRPr="00E30C67" w:rsidRDefault="00EC01EA" w:rsidP="00D3177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C67">
              <w:rPr>
                <w:rFonts w:ascii="Times New Roman" w:hAnsi="Times New Roman" w:cs="Times New Roman"/>
                <w:sz w:val="24"/>
                <w:szCs w:val="24"/>
              </w:rPr>
              <w:t xml:space="preserve">2297 071026, </w:t>
            </w:r>
          </w:p>
        </w:tc>
        <w:tc>
          <w:tcPr>
            <w:tcW w:w="2268" w:type="dxa"/>
          </w:tcPr>
          <w:p w:rsidR="00EC01EA" w:rsidRPr="00E30C67" w:rsidRDefault="00EC01EA" w:rsidP="00D317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30C67">
              <w:rPr>
                <w:rFonts w:ascii="Times New Roman" w:hAnsi="Times New Roman" w:cs="Times New Roman"/>
                <w:sz w:val="24"/>
                <w:szCs w:val="24"/>
              </w:rPr>
              <w:t>Гагинское МО</w:t>
            </w:r>
          </w:p>
        </w:tc>
      </w:tr>
      <w:tr w:rsidR="00EC01EA" w:rsidRPr="00E30C67">
        <w:tc>
          <w:tcPr>
            <w:tcW w:w="817" w:type="dxa"/>
          </w:tcPr>
          <w:p w:rsidR="00EC01EA" w:rsidRPr="00E30C67" w:rsidRDefault="00EC01EA" w:rsidP="00D3177F">
            <w:pPr>
              <w:numPr>
                <w:ilvl w:val="0"/>
                <w:numId w:val="3"/>
              </w:numPr>
              <w:tabs>
                <w:tab w:val="left" w:pos="284"/>
              </w:tabs>
              <w:ind w:left="426" w:right="176"/>
            </w:pPr>
          </w:p>
        </w:tc>
        <w:tc>
          <w:tcPr>
            <w:tcW w:w="3827" w:type="dxa"/>
          </w:tcPr>
          <w:p w:rsidR="00EC01EA" w:rsidRPr="00E30C67" w:rsidRDefault="00EC01EA" w:rsidP="00D317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30C67">
              <w:rPr>
                <w:rFonts w:ascii="Times New Roman" w:hAnsi="Times New Roman" w:cs="Times New Roman"/>
                <w:sz w:val="24"/>
                <w:szCs w:val="24"/>
              </w:rPr>
              <w:t>Савкин Николай Александрович</w:t>
            </w:r>
          </w:p>
        </w:tc>
        <w:tc>
          <w:tcPr>
            <w:tcW w:w="2268" w:type="dxa"/>
          </w:tcPr>
          <w:p w:rsidR="00EC01EA" w:rsidRPr="00E30C67" w:rsidRDefault="00EC01EA" w:rsidP="00D3177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C67">
              <w:rPr>
                <w:rFonts w:ascii="Times New Roman" w:hAnsi="Times New Roman" w:cs="Times New Roman"/>
                <w:sz w:val="24"/>
                <w:szCs w:val="24"/>
              </w:rPr>
              <w:t>2202 864244</w:t>
            </w:r>
          </w:p>
        </w:tc>
        <w:tc>
          <w:tcPr>
            <w:tcW w:w="2268" w:type="dxa"/>
          </w:tcPr>
          <w:p w:rsidR="00EC01EA" w:rsidRPr="00E30C67" w:rsidRDefault="00EC01EA" w:rsidP="00D317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01EA" w:rsidRPr="00E30C67">
        <w:tc>
          <w:tcPr>
            <w:tcW w:w="817" w:type="dxa"/>
          </w:tcPr>
          <w:p w:rsidR="00EC01EA" w:rsidRPr="00E30C67" w:rsidRDefault="00EC01EA" w:rsidP="00D3177F">
            <w:pPr>
              <w:numPr>
                <w:ilvl w:val="0"/>
                <w:numId w:val="3"/>
              </w:numPr>
              <w:tabs>
                <w:tab w:val="left" w:pos="284"/>
              </w:tabs>
              <w:ind w:left="426" w:right="176"/>
            </w:pPr>
          </w:p>
        </w:tc>
        <w:tc>
          <w:tcPr>
            <w:tcW w:w="3827" w:type="dxa"/>
          </w:tcPr>
          <w:p w:rsidR="00EC01EA" w:rsidRPr="00E30C67" w:rsidRDefault="00EC01EA" w:rsidP="00D317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30C67">
              <w:rPr>
                <w:rFonts w:ascii="Times New Roman" w:hAnsi="Times New Roman" w:cs="Times New Roman"/>
                <w:sz w:val="24"/>
                <w:szCs w:val="24"/>
              </w:rPr>
              <w:t>Южалина Тамара Александровна</w:t>
            </w:r>
          </w:p>
        </w:tc>
        <w:tc>
          <w:tcPr>
            <w:tcW w:w="2268" w:type="dxa"/>
          </w:tcPr>
          <w:p w:rsidR="00EC01EA" w:rsidRPr="00E30C67" w:rsidRDefault="00EC01EA" w:rsidP="00D3177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C67">
              <w:rPr>
                <w:rFonts w:ascii="Times New Roman" w:hAnsi="Times New Roman" w:cs="Times New Roman"/>
                <w:sz w:val="24"/>
                <w:szCs w:val="24"/>
              </w:rPr>
              <w:t>2203 348088</w:t>
            </w:r>
          </w:p>
        </w:tc>
        <w:tc>
          <w:tcPr>
            <w:tcW w:w="2268" w:type="dxa"/>
          </w:tcPr>
          <w:p w:rsidR="00EC01EA" w:rsidRPr="00E30C67" w:rsidRDefault="00EC01EA" w:rsidP="00D317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01EA" w:rsidRPr="00E30C67">
        <w:tc>
          <w:tcPr>
            <w:tcW w:w="817" w:type="dxa"/>
          </w:tcPr>
          <w:p w:rsidR="00EC01EA" w:rsidRPr="00E30C67" w:rsidRDefault="00EC01EA" w:rsidP="00D3177F">
            <w:pPr>
              <w:numPr>
                <w:ilvl w:val="0"/>
                <w:numId w:val="3"/>
              </w:numPr>
              <w:tabs>
                <w:tab w:val="left" w:pos="284"/>
              </w:tabs>
              <w:ind w:left="426" w:right="176"/>
            </w:pPr>
          </w:p>
        </w:tc>
        <w:tc>
          <w:tcPr>
            <w:tcW w:w="3827" w:type="dxa"/>
          </w:tcPr>
          <w:p w:rsidR="00EC01EA" w:rsidRPr="00E30C67" w:rsidRDefault="00EC01EA" w:rsidP="00D317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30C67">
              <w:rPr>
                <w:rFonts w:ascii="Times New Roman" w:hAnsi="Times New Roman" w:cs="Times New Roman"/>
                <w:sz w:val="24"/>
                <w:szCs w:val="24"/>
              </w:rPr>
              <w:t>Сорокина Клавдия Николаевна</w:t>
            </w:r>
          </w:p>
        </w:tc>
        <w:tc>
          <w:tcPr>
            <w:tcW w:w="2268" w:type="dxa"/>
          </w:tcPr>
          <w:p w:rsidR="00EC01EA" w:rsidRPr="00E30C67" w:rsidRDefault="00EC01EA" w:rsidP="00D3177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C67">
              <w:rPr>
                <w:rFonts w:ascii="Times New Roman" w:hAnsi="Times New Roman" w:cs="Times New Roman"/>
                <w:sz w:val="24"/>
                <w:szCs w:val="24"/>
              </w:rPr>
              <w:t>2208 190633</w:t>
            </w:r>
          </w:p>
        </w:tc>
        <w:tc>
          <w:tcPr>
            <w:tcW w:w="2268" w:type="dxa"/>
          </w:tcPr>
          <w:p w:rsidR="00EC01EA" w:rsidRPr="00E30C67" w:rsidRDefault="00EC01EA" w:rsidP="00D317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01EA" w:rsidRPr="00E30C67">
        <w:tc>
          <w:tcPr>
            <w:tcW w:w="817" w:type="dxa"/>
          </w:tcPr>
          <w:p w:rsidR="00EC01EA" w:rsidRPr="00E30C67" w:rsidRDefault="00EC01EA" w:rsidP="00D3177F">
            <w:pPr>
              <w:numPr>
                <w:ilvl w:val="0"/>
                <w:numId w:val="3"/>
              </w:numPr>
              <w:tabs>
                <w:tab w:val="left" w:pos="284"/>
              </w:tabs>
              <w:ind w:left="426" w:right="176"/>
            </w:pPr>
          </w:p>
        </w:tc>
        <w:tc>
          <w:tcPr>
            <w:tcW w:w="3827" w:type="dxa"/>
          </w:tcPr>
          <w:p w:rsidR="00EC01EA" w:rsidRPr="00E30C67" w:rsidRDefault="00EC01EA" w:rsidP="00D317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30C67">
              <w:rPr>
                <w:rFonts w:ascii="Times New Roman" w:hAnsi="Times New Roman" w:cs="Times New Roman"/>
                <w:sz w:val="24"/>
                <w:szCs w:val="24"/>
              </w:rPr>
              <w:t>Востроконов Сергей Михайлович</w:t>
            </w:r>
          </w:p>
        </w:tc>
        <w:tc>
          <w:tcPr>
            <w:tcW w:w="2268" w:type="dxa"/>
          </w:tcPr>
          <w:p w:rsidR="00EC01EA" w:rsidRPr="00E30C67" w:rsidRDefault="00EC01EA" w:rsidP="00D3177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C67">
              <w:rPr>
                <w:rFonts w:ascii="Times New Roman" w:hAnsi="Times New Roman" w:cs="Times New Roman"/>
                <w:sz w:val="24"/>
                <w:szCs w:val="24"/>
              </w:rPr>
              <w:t>2201 998891</w:t>
            </w:r>
          </w:p>
        </w:tc>
        <w:tc>
          <w:tcPr>
            <w:tcW w:w="2268" w:type="dxa"/>
          </w:tcPr>
          <w:p w:rsidR="00EC01EA" w:rsidRPr="00E30C67" w:rsidRDefault="00EC01EA" w:rsidP="00D317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01EA" w:rsidRPr="00E30C67">
        <w:tc>
          <w:tcPr>
            <w:tcW w:w="817" w:type="dxa"/>
          </w:tcPr>
          <w:p w:rsidR="00EC01EA" w:rsidRPr="00E30C67" w:rsidRDefault="00EC01EA" w:rsidP="00D3177F">
            <w:pPr>
              <w:numPr>
                <w:ilvl w:val="0"/>
                <w:numId w:val="3"/>
              </w:numPr>
              <w:tabs>
                <w:tab w:val="left" w:pos="284"/>
              </w:tabs>
              <w:ind w:left="426" w:right="176"/>
            </w:pPr>
          </w:p>
        </w:tc>
        <w:tc>
          <w:tcPr>
            <w:tcW w:w="3827" w:type="dxa"/>
          </w:tcPr>
          <w:p w:rsidR="00EC01EA" w:rsidRPr="00E30C67" w:rsidRDefault="00EC01EA" w:rsidP="00D317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30C67">
              <w:rPr>
                <w:rFonts w:ascii="Times New Roman" w:hAnsi="Times New Roman" w:cs="Times New Roman"/>
                <w:sz w:val="24"/>
                <w:szCs w:val="24"/>
              </w:rPr>
              <w:t>Хваткова Валентина Александровна</w:t>
            </w:r>
          </w:p>
        </w:tc>
        <w:tc>
          <w:tcPr>
            <w:tcW w:w="2268" w:type="dxa"/>
          </w:tcPr>
          <w:p w:rsidR="00EC01EA" w:rsidRPr="00E30C67" w:rsidRDefault="00EC01EA" w:rsidP="00D3177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C67">
              <w:rPr>
                <w:rFonts w:ascii="Times New Roman" w:hAnsi="Times New Roman" w:cs="Times New Roman"/>
                <w:sz w:val="24"/>
                <w:szCs w:val="24"/>
              </w:rPr>
              <w:t>22 04 278932</w:t>
            </w:r>
          </w:p>
        </w:tc>
        <w:tc>
          <w:tcPr>
            <w:tcW w:w="2268" w:type="dxa"/>
          </w:tcPr>
          <w:p w:rsidR="00EC01EA" w:rsidRPr="00E30C67" w:rsidRDefault="00EC01EA" w:rsidP="00D317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01EA" w:rsidRPr="00E30C67">
        <w:tc>
          <w:tcPr>
            <w:tcW w:w="817" w:type="dxa"/>
          </w:tcPr>
          <w:p w:rsidR="00EC01EA" w:rsidRPr="00E30C67" w:rsidRDefault="00EC01EA" w:rsidP="00D3177F">
            <w:pPr>
              <w:numPr>
                <w:ilvl w:val="0"/>
                <w:numId w:val="3"/>
              </w:numPr>
              <w:tabs>
                <w:tab w:val="left" w:pos="284"/>
              </w:tabs>
              <w:ind w:left="426" w:right="176"/>
            </w:pPr>
          </w:p>
        </w:tc>
        <w:tc>
          <w:tcPr>
            <w:tcW w:w="3827" w:type="dxa"/>
          </w:tcPr>
          <w:p w:rsidR="00EC01EA" w:rsidRPr="00E30C67" w:rsidRDefault="00EC01EA" w:rsidP="00D317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30C67">
              <w:rPr>
                <w:rFonts w:ascii="Times New Roman" w:hAnsi="Times New Roman" w:cs="Times New Roman"/>
                <w:sz w:val="24"/>
                <w:szCs w:val="24"/>
              </w:rPr>
              <w:t>Волкова Наталья Эдуардовна</w:t>
            </w:r>
          </w:p>
        </w:tc>
        <w:tc>
          <w:tcPr>
            <w:tcW w:w="2268" w:type="dxa"/>
          </w:tcPr>
          <w:p w:rsidR="00EC01EA" w:rsidRPr="00E30C67" w:rsidRDefault="00EC01EA" w:rsidP="00D3177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C67">
              <w:rPr>
                <w:rFonts w:ascii="Times New Roman" w:hAnsi="Times New Roman" w:cs="Times New Roman"/>
                <w:sz w:val="24"/>
                <w:szCs w:val="24"/>
              </w:rPr>
              <w:t>2202 501974</w:t>
            </w:r>
          </w:p>
        </w:tc>
        <w:tc>
          <w:tcPr>
            <w:tcW w:w="2268" w:type="dxa"/>
          </w:tcPr>
          <w:p w:rsidR="00EC01EA" w:rsidRPr="00E30C67" w:rsidRDefault="00EC01EA" w:rsidP="00D317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01EA" w:rsidRPr="00E30C67">
        <w:tc>
          <w:tcPr>
            <w:tcW w:w="817" w:type="dxa"/>
          </w:tcPr>
          <w:p w:rsidR="00EC01EA" w:rsidRPr="00E30C67" w:rsidRDefault="00EC01EA" w:rsidP="00D3177F">
            <w:pPr>
              <w:numPr>
                <w:ilvl w:val="0"/>
                <w:numId w:val="3"/>
              </w:numPr>
              <w:tabs>
                <w:tab w:val="left" w:pos="284"/>
              </w:tabs>
              <w:ind w:left="426" w:right="176"/>
            </w:pPr>
          </w:p>
        </w:tc>
        <w:tc>
          <w:tcPr>
            <w:tcW w:w="3827" w:type="dxa"/>
          </w:tcPr>
          <w:p w:rsidR="00EC01EA" w:rsidRPr="00E30C67" w:rsidRDefault="00EC01EA" w:rsidP="00D317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30C67">
              <w:rPr>
                <w:rFonts w:ascii="Times New Roman" w:hAnsi="Times New Roman" w:cs="Times New Roman"/>
                <w:sz w:val="24"/>
                <w:szCs w:val="24"/>
              </w:rPr>
              <w:t>Токарев Николай Александрович</w:t>
            </w:r>
          </w:p>
        </w:tc>
        <w:tc>
          <w:tcPr>
            <w:tcW w:w="2268" w:type="dxa"/>
          </w:tcPr>
          <w:p w:rsidR="00EC01EA" w:rsidRPr="00E30C67" w:rsidRDefault="00EC01EA" w:rsidP="00D3177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C67">
              <w:rPr>
                <w:rFonts w:ascii="Times New Roman" w:hAnsi="Times New Roman" w:cs="Times New Roman"/>
                <w:sz w:val="24"/>
                <w:szCs w:val="24"/>
              </w:rPr>
              <w:t>2209 476861</w:t>
            </w:r>
          </w:p>
        </w:tc>
        <w:tc>
          <w:tcPr>
            <w:tcW w:w="2268" w:type="dxa"/>
          </w:tcPr>
          <w:p w:rsidR="00EC01EA" w:rsidRPr="00E30C67" w:rsidRDefault="00EC01EA" w:rsidP="00D317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01EA" w:rsidRPr="00E30C67">
        <w:tc>
          <w:tcPr>
            <w:tcW w:w="817" w:type="dxa"/>
          </w:tcPr>
          <w:p w:rsidR="00EC01EA" w:rsidRPr="00E30C67" w:rsidRDefault="00EC01EA" w:rsidP="00D3177F">
            <w:pPr>
              <w:numPr>
                <w:ilvl w:val="0"/>
                <w:numId w:val="3"/>
              </w:numPr>
              <w:tabs>
                <w:tab w:val="left" w:pos="284"/>
              </w:tabs>
              <w:ind w:left="426" w:right="176"/>
            </w:pPr>
          </w:p>
        </w:tc>
        <w:tc>
          <w:tcPr>
            <w:tcW w:w="3827" w:type="dxa"/>
          </w:tcPr>
          <w:p w:rsidR="00EC01EA" w:rsidRPr="00E30C67" w:rsidRDefault="00EC01EA" w:rsidP="00D317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30C67">
              <w:rPr>
                <w:rFonts w:ascii="Times New Roman" w:hAnsi="Times New Roman" w:cs="Times New Roman"/>
                <w:sz w:val="24"/>
                <w:szCs w:val="24"/>
              </w:rPr>
              <w:t>Моисеева Екатерина Викторовна</w:t>
            </w:r>
          </w:p>
        </w:tc>
        <w:tc>
          <w:tcPr>
            <w:tcW w:w="2268" w:type="dxa"/>
          </w:tcPr>
          <w:p w:rsidR="00EC01EA" w:rsidRPr="00E30C67" w:rsidRDefault="00EC01EA" w:rsidP="00D3177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C67">
              <w:rPr>
                <w:rFonts w:ascii="Times New Roman" w:hAnsi="Times New Roman" w:cs="Times New Roman"/>
                <w:sz w:val="24"/>
                <w:szCs w:val="24"/>
              </w:rPr>
              <w:t>2209 530483.</w:t>
            </w:r>
          </w:p>
        </w:tc>
        <w:tc>
          <w:tcPr>
            <w:tcW w:w="2268" w:type="dxa"/>
          </w:tcPr>
          <w:p w:rsidR="00EC01EA" w:rsidRPr="00E30C67" w:rsidRDefault="00EC01EA" w:rsidP="00D317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01EA" w:rsidRPr="00E30C67">
        <w:tc>
          <w:tcPr>
            <w:tcW w:w="817" w:type="dxa"/>
          </w:tcPr>
          <w:p w:rsidR="00EC01EA" w:rsidRPr="00E30C67" w:rsidRDefault="00EC01EA" w:rsidP="00D3177F">
            <w:pPr>
              <w:numPr>
                <w:ilvl w:val="0"/>
                <w:numId w:val="3"/>
              </w:numPr>
              <w:tabs>
                <w:tab w:val="left" w:pos="284"/>
              </w:tabs>
              <w:ind w:left="426" w:right="176"/>
            </w:pPr>
          </w:p>
        </w:tc>
        <w:tc>
          <w:tcPr>
            <w:tcW w:w="3827" w:type="dxa"/>
          </w:tcPr>
          <w:p w:rsidR="00EC01EA" w:rsidRPr="00E30C67" w:rsidRDefault="00EC01EA" w:rsidP="00D317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30C67">
              <w:rPr>
                <w:rFonts w:ascii="Times New Roman" w:hAnsi="Times New Roman" w:cs="Times New Roman"/>
                <w:sz w:val="24"/>
                <w:szCs w:val="24"/>
              </w:rPr>
              <w:t>Соловьева Любовь Александровна</w:t>
            </w:r>
          </w:p>
        </w:tc>
        <w:tc>
          <w:tcPr>
            <w:tcW w:w="2268" w:type="dxa"/>
          </w:tcPr>
          <w:p w:rsidR="00EC01EA" w:rsidRPr="00E30C67" w:rsidRDefault="00EC01EA" w:rsidP="00D3177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C67">
              <w:rPr>
                <w:rFonts w:ascii="Times New Roman" w:hAnsi="Times New Roman" w:cs="Times New Roman"/>
                <w:sz w:val="24"/>
                <w:szCs w:val="24"/>
              </w:rPr>
              <w:t>2201 998498</w:t>
            </w:r>
          </w:p>
        </w:tc>
        <w:tc>
          <w:tcPr>
            <w:tcW w:w="2268" w:type="dxa"/>
          </w:tcPr>
          <w:p w:rsidR="00EC01EA" w:rsidRPr="00E30C67" w:rsidRDefault="00EC01EA" w:rsidP="00D317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01EA" w:rsidRPr="00E30C67">
        <w:tc>
          <w:tcPr>
            <w:tcW w:w="817" w:type="dxa"/>
          </w:tcPr>
          <w:p w:rsidR="00EC01EA" w:rsidRPr="00E30C67" w:rsidRDefault="00EC01EA" w:rsidP="00D3177F">
            <w:pPr>
              <w:numPr>
                <w:ilvl w:val="0"/>
                <w:numId w:val="3"/>
              </w:numPr>
              <w:tabs>
                <w:tab w:val="left" w:pos="284"/>
              </w:tabs>
              <w:ind w:left="426" w:right="176"/>
            </w:pPr>
          </w:p>
        </w:tc>
        <w:tc>
          <w:tcPr>
            <w:tcW w:w="3827" w:type="dxa"/>
          </w:tcPr>
          <w:p w:rsidR="00EC01EA" w:rsidRPr="00E30C67" w:rsidRDefault="00EC01EA" w:rsidP="00D317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30C67">
              <w:rPr>
                <w:rFonts w:ascii="Times New Roman" w:hAnsi="Times New Roman" w:cs="Times New Roman"/>
                <w:sz w:val="24"/>
                <w:szCs w:val="24"/>
              </w:rPr>
              <w:t>Трофимов Николай Николаевич</w:t>
            </w:r>
          </w:p>
        </w:tc>
        <w:tc>
          <w:tcPr>
            <w:tcW w:w="2268" w:type="dxa"/>
          </w:tcPr>
          <w:p w:rsidR="00EC01EA" w:rsidRPr="00E30C67" w:rsidRDefault="00EC01EA" w:rsidP="00D3177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C67">
              <w:rPr>
                <w:rFonts w:ascii="Times New Roman" w:hAnsi="Times New Roman" w:cs="Times New Roman"/>
                <w:sz w:val="24"/>
                <w:szCs w:val="24"/>
              </w:rPr>
              <w:t>2206 955153.</w:t>
            </w:r>
          </w:p>
        </w:tc>
        <w:tc>
          <w:tcPr>
            <w:tcW w:w="2268" w:type="dxa"/>
          </w:tcPr>
          <w:p w:rsidR="00EC01EA" w:rsidRPr="00E30C67" w:rsidRDefault="00EC01EA" w:rsidP="00D317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01EA" w:rsidRPr="00E30C67">
        <w:tc>
          <w:tcPr>
            <w:tcW w:w="817" w:type="dxa"/>
          </w:tcPr>
          <w:p w:rsidR="00EC01EA" w:rsidRPr="00E30C67" w:rsidRDefault="00EC01EA" w:rsidP="00D3177F">
            <w:pPr>
              <w:numPr>
                <w:ilvl w:val="0"/>
                <w:numId w:val="3"/>
              </w:numPr>
              <w:tabs>
                <w:tab w:val="left" w:pos="284"/>
              </w:tabs>
              <w:ind w:left="426" w:right="176"/>
            </w:pPr>
          </w:p>
        </w:tc>
        <w:tc>
          <w:tcPr>
            <w:tcW w:w="3827" w:type="dxa"/>
          </w:tcPr>
          <w:p w:rsidR="00EC01EA" w:rsidRPr="00E30C67" w:rsidRDefault="00EC01EA" w:rsidP="00D317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30C67">
              <w:rPr>
                <w:rFonts w:ascii="Times New Roman" w:hAnsi="Times New Roman" w:cs="Times New Roman"/>
                <w:sz w:val="24"/>
                <w:szCs w:val="24"/>
              </w:rPr>
              <w:t>Фролов Александр Владимирович</w:t>
            </w:r>
          </w:p>
        </w:tc>
        <w:tc>
          <w:tcPr>
            <w:tcW w:w="2268" w:type="dxa"/>
          </w:tcPr>
          <w:p w:rsidR="00EC01EA" w:rsidRPr="00E30C67" w:rsidRDefault="00EC01EA" w:rsidP="00D3177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C67">
              <w:rPr>
                <w:rFonts w:ascii="Times New Roman" w:hAnsi="Times New Roman" w:cs="Times New Roman"/>
                <w:sz w:val="24"/>
                <w:szCs w:val="24"/>
              </w:rPr>
              <w:t>2202 607082</w:t>
            </w:r>
          </w:p>
        </w:tc>
        <w:tc>
          <w:tcPr>
            <w:tcW w:w="2268" w:type="dxa"/>
          </w:tcPr>
          <w:p w:rsidR="00EC01EA" w:rsidRPr="00E30C67" w:rsidRDefault="00EC01EA" w:rsidP="00D317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01EA" w:rsidRPr="00E30C67">
        <w:tc>
          <w:tcPr>
            <w:tcW w:w="817" w:type="dxa"/>
          </w:tcPr>
          <w:p w:rsidR="00EC01EA" w:rsidRPr="00E30C67" w:rsidRDefault="00EC01EA" w:rsidP="00D3177F">
            <w:pPr>
              <w:numPr>
                <w:ilvl w:val="0"/>
                <w:numId w:val="3"/>
              </w:numPr>
              <w:tabs>
                <w:tab w:val="left" w:pos="284"/>
              </w:tabs>
              <w:ind w:left="426" w:right="176"/>
            </w:pPr>
          </w:p>
        </w:tc>
        <w:tc>
          <w:tcPr>
            <w:tcW w:w="3827" w:type="dxa"/>
          </w:tcPr>
          <w:p w:rsidR="00EC01EA" w:rsidRPr="00E30C67" w:rsidRDefault="00EC01EA" w:rsidP="00D317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30C67">
              <w:rPr>
                <w:rFonts w:ascii="Times New Roman" w:hAnsi="Times New Roman" w:cs="Times New Roman"/>
                <w:sz w:val="24"/>
                <w:szCs w:val="24"/>
              </w:rPr>
              <w:t>Слесарь Оксана Владимировна</w:t>
            </w:r>
          </w:p>
        </w:tc>
        <w:tc>
          <w:tcPr>
            <w:tcW w:w="2268" w:type="dxa"/>
          </w:tcPr>
          <w:p w:rsidR="00EC01EA" w:rsidRPr="00E30C67" w:rsidRDefault="00EC01EA" w:rsidP="00D3177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C67">
              <w:rPr>
                <w:rFonts w:ascii="Times New Roman" w:hAnsi="Times New Roman" w:cs="Times New Roman"/>
                <w:sz w:val="24"/>
                <w:szCs w:val="24"/>
              </w:rPr>
              <w:t>2204 458761.</w:t>
            </w:r>
          </w:p>
        </w:tc>
        <w:tc>
          <w:tcPr>
            <w:tcW w:w="2268" w:type="dxa"/>
          </w:tcPr>
          <w:p w:rsidR="00EC01EA" w:rsidRPr="00E30C67" w:rsidRDefault="00EC01EA" w:rsidP="00D317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01EA" w:rsidRPr="00E30C67">
        <w:tc>
          <w:tcPr>
            <w:tcW w:w="817" w:type="dxa"/>
          </w:tcPr>
          <w:p w:rsidR="00EC01EA" w:rsidRPr="00E30C67" w:rsidRDefault="00EC01EA" w:rsidP="00D3177F">
            <w:pPr>
              <w:numPr>
                <w:ilvl w:val="0"/>
                <w:numId w:val="3"/>
              </w:numPr>
              <w:tabs>
                <w:tab w:val="left" w:pos="284"/>
              </w:tabs>
              <w:ind w:left="426" w:right="176"/>
            </w:pPr>
          </w:p>
        </w:tc>
        <w:tc>
          <w:tcPr>
            <w:tcW w:w="3827" w:type="dxa"/>
          </w:tcPr>
          <w:p w:rsidR="00EC01EA" w:rsidRPr="00E30C67" w:rsidRDefault="00EC01EA" w:rsidP="00D317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30C67">
              <w:rPr>
                <w:rFonts w:ascii="Times New Roman" w:hAnsi="Times New Roman" w:cs="Times New Roman"/>
                <w:sz w:val="24"/>
                <w:szCs w:val="24"/>
              </w:rPr>
              <w:t>Шашкина Марина Анатольевна</w:t>
            </w:r>
          </w:p>
        </w:tc>
        <w:tc>
          <w:tcPr>
            <w:tcW w:w="2268" w:type="dxa"/>
          </w:tcPr>
          <w:p w:rsidR="00EC01EA" w:rsidRPr="00E30C67" w:rsidRDefault="00EC01EA" w:rsidP="00D3177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C67">
              <w:rPr>
                <w:rFonts w:ascii="Times New Roman" w:hAnsi="Times New Roman" w:cs="Times New Roman"/>
                <w:sz w:val="24"/>
                <w:szCs w:val="24"/>
              </w:rPr>
              <w:t>2201 999091</w:t>
            </w:r>
          </w:p>
        </w:tc>
        <w:tc>
          <w:tcPr>
            <w:tcW w:w="2268" w:type="dxa"/>
          </w:tcPr>
          <w:p w:rsidR="00EC01EA" w:rsidRPr="00E30C67" w:rsidRDefault="00EC01EA" w:rsidP="00D317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01EA" w:rsidRPr="00E30C67">
        <w:tc>
          <w:tcPr>
            <w:tcW w:w="817" w:type="dxa"/>
          </w:tcPr>
          <w:p w:rsidR="00EC01EA" w:rsidRPr="00E30C67" w:rsidRDefault="00EC01EA" w:rsidP="00D3177F">
            <w:pPr>
              <w:numPr>
                <w:ilvl w:val="0"/>
                <w:numId w:val="3"/>
              </w:numPr>
              <w:tabs>
                <w:tab w:val="left" w:pos="284"/>
              </w:tabs>
              <w:ind w:left="426" w:right="176"/>
            </w:pPr>
          </w:p>
        </w:tc>
        <w:tc>
          <w:tcPr>
            <w:tcW w:w="3827" w:type="dxa"/>
          </w:tcPr>
          <w:p w:rsidR="00EC01EA" w:rsidRPr="00E30C67" w:rsidRDefault="00EC01EA" w:rsidP="00D317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30C67">
              <w:rPr>
                <w:rFonts w:ascii="Times New Roman" w:hAnsi="Times New Roman" w:cs="Times New Roman"/>
                <w:sz w:val="24"/>
                <w:szCs w:val="24"/>
              </w:rPr>
              <w:t>Трундов Николай Анатольевич</w:t>
            </w:r>
          </w:p>
        </w:tc>
        <w:tc>
          <w:tcPr>
            <w:tcW w:w="2268" w:type="dxa"/>
          </w:tcPr>
          <w:p w:rsidR="00EC01EA" w:rsidRPr="00E30C67" w:rsidRDefault="00EC01EA" w:rsidP="00D3177F">
            <w:pPr>
              <w:pStyle w:val="a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30C6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2203 693863</w:t>
            </w:r>
          </w:p>
        </w:tc>
        <w:tc>
          <w:tcPr>
            <w:tcW w:w="2268" w:type="dxa"/>
          </w:tcPr>
          <w:p w:rsidR="00EC01EA" w:rsidRPr="00E30C67" w:rsidRDefault="00EC01EA" w:rsidP="00D317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01EA" w:rsidRPr="00E30C67">
        <w:tc>
          <w:tcPr>
            <w:tcW w:w="817" w:type="dxa"/>
          </w:tcPr>
          <w:p w:rsidR="00EC01EA" w:rsidRPr="00E30C67" w:rsidRDefault="00EC01EA" w:rsidP="00D3177F">
            <w:pPr>
              <w:numPr>
                <w:ilvl w:val="0"/>
                <w:numId w:val="3"/>
              </w:numPr>
              <w:tabs>
                <w:tab w:val="left" w:pos="284"/>
              </w:tabs>
              <w:ind w:left="426" w:right="176"/>
            </w:pPr>
          </w:p>
        </w:tc>
        <w:tc>
          <w:tcPr>
            <w:tcW w:w="3827" w:type="dxa"/>
          </w:tcPr>
          <w:p w:rsidR="00EC01EA" w:rsidRPr="00E30C67" w:rsidRDefault="00EC01EA" w:rsidP="00D3177F">
            <w:r w:rsidRPr="00E30C67">
              <w:t xml:space="preserve">Башаров Фярит Равилович </w:t>
            </w:r>
          </w:p>
        </w:tc>
        <w:tc>
          <w:tcPr>
            <w:tcW w:w="2268" w:type="dxa"/>
          </w:tcPr>
          <w:p w:rsidR="00EC01EA" w:rsidRPr="00E30C67" w:rsidRDefault="00EC01EA" w:rsidP="00D3177F">
            <w:pPr>
              <w:pStyle w:val="1"/>
              <w:jc w:val="center"/>
              <w:rPr>
                <w:sz w:val="24"/>
                <w:szCs w:val="24"/>
              </w:rPr>
            </w:pPr>
            <w:r w:rsidRPr="00E30C67">
              <w:rPr>
                <w:sz w:val="24"/>
                <w:szCs w:val="24"/>
              </w:rPr>
              <w:t>2204 № 173111</w:t>
            </w:r>
          </w:p>
        </w:tc>
        <w:tc>
          <w:tcPr>
            <w:tcW w:w="2268" w:type="dxa"/>
          </w:tcPr>
          <w:p w:rsidR="00EC01EA" w:rsidRPr="00E30C67" w:rsidRDefault="00EC01EA" w:rsidP="00D3177F">
            <w:r w:rsidRPr="00E30C67">
              <w:t>Краснооктябрьское МО</w:t>
            </w:r>
          </w:p>
        </w:tc>
      </w:tr>
      <w:tr w:rsidR="00EC01EA" w:rsidRPr="00E30C67">
        <w:tc>
          <w:tcPr>
            <w:tcW w:w="817" w:type="dxa"/>
          </w:tcPr>
          <w:p w:rsidR="00EC01EA" w:rsidRPr="00E30C67" w:rsidRDefault="00EC01EA" w:rsidP="00D3177F">
            <w:pPr>
              <w:numPr>
                <w:ilvl w:val="0"/>
                <w:numId w:val="3"/>
              </w:numPr>
              <w:tabs>
                <w:tab w:val="left" w:pos="284"/>
              </w:tabs>
              <w:ind w:left="426" w:right="176"/>
            </w:pPr>
          </w:p>
        </w:tc>
        <w:tc>
          <w:tcPr>
            <w:tcW w:w="3827" w:type="dxa"/>
          </w:tcPr>
          <w:p w:rsidR="00EC01EA" w:rsidRPr="00E30C67" w:rsidRDefault="00EC01EA" w:rsidP="00D3177F">
            <w:r w:rsidRPr="00E30C67">
              <w:t xml:space="preserve">Абдрахманов Ринат Айдярович </w:t>
            </w:r>
          </w:p>
        </w:tc>
        <w:tc>
          <w:tcPr>
            <w:tcW w:w="2268" w:type="dxa"/>
          </w:tcPr>
          <w:p w:rsidR="00EC01EA" w:rsidRPr="00E30C67" w:rsidRDefault="00EC01EA" w:rsidP="00D3177F">
            <w:pPr>
              <w:pStyle w:val="1"/>
              <w:jc w:val="center"/>
              <w:rPr>
                <w:sz w:val="24"/>
                <w:szCs w:val="24"/>
              </w:rPr>
            </w:pPr>
            <w:r w:rsidRPr="00E30C67">
              <w:rPr>
                <w:sz w:val="24"/>
                <w:szCs w:val="24"/>
              </w:rPr>
              <w:t>2209 № 465676</w:t>
            </w:r>
          </w:p>
        </w:tc>
        <w:tc>
          <w:tcPr>
            <w:tcW w:w="2268" w:type="dxa"/>
          </w:tcPr>
          <w:p w:rsidR="00EC01EA" w:rsidRPr="00E30C67" w:rsidRDefault="00EC01EA" w:rsidP="00D3177F"/>
        </w:tc>
      </w:tr>
      <w:tr w:rsidR="00EC01EA" w:rsidRPr="00E30C67">
        <w:tc>
          <w:tcPr>
            <w:tcW w:w="817" w:type="dxa"/>
          </w:tcPr>
          <w:p w:rsidR="00EC01EA" w:rsidRPr="00E30C67" w:rsidRDefault="00EC01EA" w:rsidP="00D3177F">
            <w:pPr>
              <w:numPr>
                <w:ilvl w:val="0"/>
                <w:numId w:val="3"/>
              </w:numPr>
              <w:tabs>
                <w:tab w:val="left" w:pos="284"/>
              </w:tabs>
              <w:ind w:left="426" w:right="176"/>
            </w:pPr>
          </w:p>
        </w:tc>
        <w:tc>
          <w:tcPr>
            <w:tcW w:w="3827" w:type="dxa"/>
          </w:tcPr>
          <w:p w:rsidR="00EC01EA" w:rsidRPr="00E30C67" w:rsidRDefault="00EC01EA" w:rsidP="00D3177F">
            <w:r w:rsidRPr="00E30C67">
              <w:t xml:space="preserve">Хусяинов Наиль Анвярович  </w:t>
            </w:r>
          </w:p>
        </w:tc>
        <w:tc>
          <w:tcPr>
            <w:tcW w:w="2268" w:type="dxa"/>
          </w:tcPr>
          <w:p w:rsidR="00EC01EA" w:rsidRPr="00E30C67" w:rsidRDefault="00EC01EA" w:rsidP="00D3177F">
            <w:pPr>
              <w:pStyle w:val="1"/>
              <w:jc w:val="center"/>
              <w:rPr>
                <w:sz w:val="24"/>
                <w:szCs w:val="24"/>
              </w:rPr>
            </w:pPr>
            <w:r w:rsidRPr="00E30C67">
              <w:rPr>
                <w:sz w:val="24"/>
                <w:szCs w:val="24"/>
              </w:rPr>
              <w:t>2205 № 563991</w:t>
            </w:r>
          </w:p>
        </w:tc>
        <w:tc>
          <w:tcPr>
            <w:tcW w:w="2268" w:type="dxa"/>
          </w:tcPr>
          <w:p w:rsidR="00EC01EA" w:rsidRPr="00E30C67" w:rsidRDefault="00EC01EA" w:rsidP="00D3177F"/>
        </w:tc>
      </w:tr>
      <w:tr w:rsidR="00EC01EA" w:rsidRPr="00E30C67">
        <w:tc>
          <w:tcPr>
            <w:tcW w:w="817" w:type="dxa"/>
          </w:tcPr>
          <w:p w:rsidR="00EC01EA" w:rsidRPr="00E30C67" w:rsidRDefault="00EC01EA" w:rsidP="00D3177F">
            <w:pPr>
              <w:numPr>
                <w:ilvl w:val="0"/>
                <w:numId w:val="3"/>
              </w:numPr>
              <w:tabs>
                <w:tab w:val="left" w:pos="284"/>
              </w:tabs>
              <w:ind w:left="426" w:right="176"/>
            </w:pPr>
          </w:p>
        </w:tc>
        <w:tc>
          <w:tcPr>
            <w:tcW w:w="3827" w:type="dxa"/>
          </w:tcPr>
          <w:p w:rsidR="00EC01EA" w:rsidRPr="00E30C67" w:rsidRDefault="00EC01EA" w:rsidP="00D3177F">
            <w:r w:rsidRPr="00E30C67">
              <w:t>Ильясов Рафаэль Нябиуллович</w:t>
            </w:r>
          </w:p>
        </w:tc>
        <w:tc>
          <w:tcPr>
            <w:tcW w:w="2268" w:type="dxa"/>
          </w:tcPr>
          <w:p w:rsidR="00EC01EA" w:rsidRPr="00E30C67" w:rsidRDefault="00EC01EA" w:rsidP="00D3177F">
            <w:pPr>
              <w:pStyle w:val="1"/>
              <w:jc w:val="center"/>
              <w:rPr>
                <w:sz w:val="24"/>
                <w:szCs w:val="24"/>
              </w:rPr>
            </w:pPr>
            <w:r w:rsidRPr="00E30C67">
              <w:rPr>
                <w:sz w:val="24"/>
                <w:szCs w:val="24"/>
              </w:rPr>
              <w:t>2200 № 509254</w:t>
            </w:r>
          </w:p>
        </w:tc>
        <w:tc>
          <w:tcPr>
            <w:tcW w:w="2268" w:type="dxa"/>
          </w:tcPr>
          <w:p w:rsidR="00EC01EA" w:rsidRPr="00E30C67" w:rsidRDefault="00EC01EA" w:rsidP="00D3177F"/>
        </w:tc>
      </w:tr>
      <w:tr w:rsidR="00EC01EA" w:rsidRPr="00E30C67">
        <w:tc>
          <w:tcPr>
            <w:tcW w:w="817" w:type="dxa"/>
          </w:tcPr>
          <w:p w:rsidR="00EC01EA" w:rsidRPr="00E30C67" w:rsidRDefault="00EC01EA" w:rsidP="00D3177F">
            <w:pPr>
              <w:numPr>
                <w:ilvl w:val="0"/>
                <w:numId w:val="3"/>
              </w:numPr>
              <w:tabs>
                <w:tab w:val="left" w:pos="284"/>
              </w:tabs>
              <w:ind w:left="426" w:right="176"/>
            </w:pPr>
          </w:p>
        </w:tc>
        <w:tc>
          <w:tcPr>
            <w:tcW w:w="3827" w:type="dxa"/>
          </w:tcPr>
          <w:p w:rsidR="00EC01EA" w:rsidRPr="00E30C67" w:rsidRDefault="00EC01EA" w:rsidP="00D3177F">
            <w:r w:rsidRPr="00E30C67">
              <w:t xml:space="preserve">Коробков Юрий Иванович </w:t>
            </w:r>
          </w:p>
        </w:tc>
        <w:tc>
          <w:tcPr>
            <w:tcW w:w="2268" w:type="dxa"/>
          </w:tcPr>
          <w:p w:rsidR="00EC01EA" w:rsidRPr="00E30C67" w:rsidRDefault="00EC01EA" w:rsidP="00D3177F">
            <w:pPr>
              <w:pStyle w:val="1"/>
              <w:jc w:val="center"/>
              <w:rPr>
                <w:sz w:val="24"/>
                <w:szCs w:val="24"/>
              </w:rPr>
            </w:pPr>
            <w:r w:rsidRPr="00E30C67">
              <w:rPr>
                <w:sz w:val="24"/>
                <w:szCs w:val="24"/>
              </w:rPr>
              <w:t>22 03 № 547681</w:t>
            </w:r>
          </w:p>
        </w:tc>
        <w:tc>
          <w:tcPr>
            <w:tcW w:w="2268" w:type="dxa"/>
          </w:tcPr>
          <w:p w:rsidR="00EC01EA" w:rsidRPr="00E30C67" w:rsidRDefault="00EC01EA" w:rsidP="00D3177F"/>
        </w:tc>
      </w:tr>
      <w:tr w:rsidR="00EC01EA" w:rsidRPr="00E30C67">
        <w:tc>
          <w:tcPr>
            <w:tcW w:w="817" w:type="dxa"/>
          </w:tcPr>
          <w:p w:rsidR="00EC01EA" w:rsidRPr="00E30C67" w:rsidRDefault="00EC01EA" w:rsidP="00D3177F">
            <w:pPr>
              <w:numPr>
                <w:ilvl w:val="0"/>
                <w:numId w:val="3"/>
              </w:numPr>
              <w:tabs>
                <w:tab w:val="left" w:pos="284"/>
              </w:tabs>
              <w:ind w:left="426" w:right="176"/>
            </w:pPr>
          </w:p>
        </w:tc>
        <w:tc>
          <w:tcPr>
            <w:tcW w:w="3827" w:type="dxa"/>
          </w:tcPr>
          <w:p w:rsidR="00EC01EA" w:rsidRPr="00E30C67" w:rsidRDefault="00EC01EA" w:rsidP="00D3177F">
            <w:r w:rsidRPr="00E30C67">
              <w:t xml:space="preserve">Подшивалова Мария Николаевна </w:t>
            </w:r>
          </w:p>
        </w:tc>
        <w:tc>
          <w:tcPr>
            <w:tcW w:w="2268" w:type="dxa"/>
          </w:tcPr>
          <w:p w:rsidR="00EC01EA" w:rsidRPr="00E30C67" w:rsidRDefault="00EC01EA" w:rsidP="00D3177F">
            <w:pPr>
              <w:pStyle w:val="1"/>
              <w:jc w:val="center"/>
              <w:rPr>
                <w:sz w:val="24"/>
                <w:szCs w:val="24"/>
              </w:rPr>
            </w:pPr>
            <w:r w:rsidRPr="00E30C67">
              <w:rPr>
                <w:sz w:val="24"/>
                <w:szCs w:val="24"/>
              </w:rPr>
              <w:t>22 01 № 992038</w:t>
            </w:r>
          </w:p>
        </w:tc>
        <w:tc>
          <w:tcPr>
            <w:tcW w:w="2268" w:type="dxa"/>
          </w:tcPr>
          <w:p w:rsidR="00EC01EA" w:rsidRPr="00E30C67" w:rsidRDefault="00EC01EA" w:rsidP="00D3177F"/>
        </w:tc>
      </w:tr>
      <w:tr w:rsidR="00EC01EA" w:rsidRPr="00E30C67">
        <w:tc>
          <w:tcPr>
            <w:tcW w:w="817" w:type="dxa"/>
          </w:tcPr>
          <w:p w:rsidR="00EC01EA" w:rsidRPr="00E30C67" w:rsidRDefault="00EC01EA" w:rsidP="00D3177F">
            <w:pPr>
              <w:numPr>
                <w:ilvl w:val="0"/>
                <w:numId w:val="3"/>
              </w:numPr>
              <w:tabs>
                <w:tab w:val="left" w:pos="284"/>
              </w:tabs>
              <w:ind w:left="426" w:right="176"/>
            </w:pPr>
          </w:p>
        </w:tc>
        <w:tc>
          <w:tcPr>
            <w:tcW w:w="3827" w:type="dxa"/>
          </w:tcPr>
          <w:p w:rsidR="00EC01EA" w:rsidRPr="00E30C67" w:rsidRDefault="00EC01EA" w:rsidP="00D3177F">
            <w:r w:rsidRPr="00E30C67">
              <w:t xml:space="preserve">Комарова Валентина Анатольевна  </w:t>
            </w:r>
          </w:p>
        </w:tc>
        <w:tc>
          <w:tcPr>
            <w:tcW w:w="2268" w:type="dxa"/>
          </w:tcPr>
          <w:p w:rsidR="00EC01EA" w:rsidRPr="00E30C67" w:rsidRDefault="00EC01EA" w:rsidP="00D3177F">
            <w:pPr>
              <w:pStyle w:val="1"/>
              <w:jc w:val="center"/>
              <w:rPr>
                <w:sz w:val="24"/>
                <w:szCs w:val="24"/>
              </w:rPr>
            </w:pPr>
            <w:r w:rsidRPr="00E30C67">
              <w:rPr>
                <w:sz w:val="24"/>
                <w:szCs w:val="24"/>
              </w:rPr>
              <w:t>2207 № 977179</w:t>
            </w:r>
          </w:p>
        </w:tc>
        <w:tc>
          <w:tcPr>
            <w:tcW w:w="2268" w:type="dxa"/>
          </w:tcPr>
          <w:p w:rsidR="00EC01EA" w:rsidRPr="00E30C67" w:rsidRDefault="00EC01EA" w:rsidP="00D3177F"/>
        </w:tc>
      </w:tr>
      <w:tr w:rsidR="00EC01EA" w:rsidRPr="00E30C67">
        <w:tc>
          <w:tcPr>
            <w:tcW w:w="817" w:type="dxa"/>
          </w:tcPr>
          <w:p w:rsidR="00EC01EA" w:rsidRPr="00E30C67" w:rsidRDefault="00EC01EA" w:rsidP="00D3177F">
            <w:pPr>
              <w:numPr>
                <w:ilvl w:val="0"/>
                <w:numId w:val="3"/>
              </w:numPr>
              <w:tabs>
                <w:tab w:val="left" w:pos="284"/>
              </w:tabs>
              <w:ind w:left="426" w:right="176"/>
            </w:pPr>
          </w:p>
        </w:tc>
        <w:tc>
          <w:tcPr>
            <w:tcW w:w="3827" w:type="dxa"/>
          </w:tcPr>
          <w:p w:rsidR="00EC01EA" w:rsidRPr="00E30C67" w:rsidRDefault="00EC01EA" w:rsidP="00D3177F">
            <w:r w:rsidRPr="00E30C67">
              <w:t xml:space="preserve">Хасянов  Рашит  Зияетдинович  </w:t>
            </w:r>
          </w:p>
        </w:tc>
        <w:tc>
          <w:tcPr>
            <w:tcW w:w="2268" w:type="dxa"/>
          </w:tcPr>
          <w:p w:rsidR="00EC01EA" w:rsidRPr="00E30C67" w:rsidRDefault="00EC01EA" w:rsidP="00D3177F">
            <w:pPr>
              <w:pStyle w:val="1"/>
              <w:jc w:val="center"/>
              <w:rPr>
                <w:sz w:val="24"/>
                <w:szCs w:val="24"/>
              </w:rPr>
            </w:pPr>
            <w:r w:rsidRPr="00E30C67">
              <w:rPr>
                <w:sz w:val="24"/>
                <w:szCs w:val="24"/>
              </w:rPr>
              <w:t>2205 № 563950</w:t>
            </w:r>
          </w:p>
        </w:tc>
        <w:tc>
          <w:tcPr>
            <w:tcW w:w="2268" w:type="dxa"/>
          </w:tcPr>
          <w:p w:rsidR="00EC01EA" w:rsidRPr="00E30C67" w:rsidRDefault="00EC01EA" w:rsidP="00D3177F"/>
        </w:tc>
      </w:tr>
      <w:tr w:rsidR="00EC01EA" w:rsidRPr="00E30C67">
        <w:tc>
          <w:tcPr>
            <w:tcW w:w="817" w:type="dxa"/>
          </w:tcPr>
          <w:p w:rsidR="00EC01EA" w:rsidRPr="00E30C67" w:rsidRDefault="00EC01EA" w:rsidP="00D3177F">
            <w:pPr>
              <w:numPr>
                <w:ilvl w:val="0"/>
                <w:numId w:val="3"/>
              </w:numPr>
              <w:tabs>
                <w:tab w:val="left" w:pos="284"/>
              </w:tabs>
              <w:ind w:left="426" w:right="176"/>
            </w:pPr>
          </w:p>
        </w:tc>
        <w:tc>
          <w:tcPr>
            <w:tcW w:w="3827" w:type="dxa"/>
          </w:tcPr>
          <w:p w:rsidR="00EC01EA" w:rsidRPr="00E30C67" w:rsidRDefault="00EC01EA" w:rsidP="00D3177F">
            <w:r w:rsidRPr="00E30C67">
              <w:t xml:space="preserve">Атауллин Наиль Сямиуллович </w:t>
            </w:r>
          </w:p>
        </w:tc>
        <w:tc>
          <w:tcPr>
            <w:tcW w:w="2268" w:type="dxa"/>
          </w:tcPr>
          <w:p w:rsidR="00EC01EA" w:rsidRPr="00E30C67" w:rsidRDefault="00EC01EA" w:rsidP="00D3177F">
            <w:pPr>
              <w:pStyle w:val="1"/>
              <w:jc w:val="center"/>
              <w:rPr>
                <w:sz w:val="24"/>
                <w:szCs w:val="24"/>
              </w:rPr>
            </w:pPr>
            <w:r w:rsidRPr="00E30C67">
              <w:rPr>
                <w:sz w:val="24"/>
                <w:szCs w:val="24"/>
              </w:rPr>
              <w:t>2299 № 116223</w:t>
            </w:r>
          </w:p>
        </w:tc>
        <w:tc>
          <w:tcPr>
            <w:tcW w:w="2268" w:type="dxa"/>
          </w:tcPr>
          <w:p w:rsidR="00EC01EA" w:rsidRPr="00E30C67" w:rsidRDefault="00EC01EA" w:rsidP="00D3177F"/>
        </w:tc>
      </w:tr>
      <w:tr w:rsidR="00EC01EA" w:rsidRPr="00E30C67">
        <w:tc>
          <w:tcPr>
            <w:tcW w:w="817" w:type="dxa"/>
          </w:tcPr>
          <w:p w:rsidR="00EC01EA" w:rsidRPr="00E30C67" w:rsidRDefault="00EC01EA" w:rsidP="00D3177F">
            <w:pPr>
              <w:numPr>
                <w:ilvl w:val="0"/>
                <w:numId w:val="3"/>
              </w:numPr>
              <w:tabs>
                <w:tab w:val="left" w:pos="284"/>
              </w:tabs>
              <w:ind w:left="426" w:right="176"/>
            </w:pPr>
          </w:p>
        </w:tc>
        <w:tc>
          <w:tcPr>
            <w:tcW w:w="3827" w:type="dxa"/>
          </w:tcPr>
          <w:p w:rsidR="00EC01EA" w:rsidRPr="00E30C67" w:rsidRDefault="00EC01EA" w:rsidP="00D3177F">
            <w:r w:rsidRPr="00E30C67">
              <w:t xml:space="preserve">Хасянов Рамиль Хамзинович </w:t>
            </w:r>
          </w:p>
        </w:tc>
        <w:tc>
          <w:tcPr>
            <w:tcW w:w="2268" w:type="dxa"/>
          </w:tcPr>
          <w:p w:rsidR="00EC01EA" w:rsidRPr="00E30C67" w:rsidRDefault="00EC01EA" w:rsidP="00D3177F">
            <w:pPr>
              <w:pStyle w:val="1"/>
              <w:jc w:val="center"/>
              <w:rPr>
                <w:sz w:val="24"/>
                <w:szCs w:val="24"/>
              </w:rPr>
            </w:pPr>
            <w:r w:rsidRPr="00E30C67">
              <w:rPr>
                <w:sz w:val="24"/>
                <w:szCs w:val="24"/>
              </w:rPr>
              <w:t>2209 № 465574</w:t>
            </w:r>
          </w:p>
        </w:tc>
        <w:tc>
          <w:tcPr>
            <w:tcW w:w="2268" w:type="dxa"/>
          </w:tcPr>
          <w:p w:rsidR="00EC01EA" w:rsidRPr="00E30C67" w:rsidRDefault="00EC01EA" w:rsidP="00D3177F"/>
        </w:tc>
      </w:tr>
      <w:tr w:rsidR="00EC01EA" w:rsidRPr="00E30C67">
        <w:tc>
          <w:tcPr>
            <w:tcW w:w="817" w:type="dxa"/>
          </w:tcPr>
          <w:p w:rsidR="00EC01EA" w:rsidRPr="00E30C67" w:rsidRDefault="00EC01EA" w:rsidP="00D3177F">
            <w:pPr>
              <w:numPr>
                <w:ilvl w:val="0"/>
                <w:numId w:val="3"/>
              </w:numPr>
              <w:tabs>
                <w:tab w:val="left" w:pos="284"/>
              </w:tabs>
              <w:ind w:left="426" w:right="176"/>
            </w:pPr>
          </w:p>
        </w:tc>
        <w:tc>
          <w:tcPr>
            <w:tcW w:w="3827" w:type="dxa"/>
          </w:tcPr>
          <w:p w:rsidR="00EC01EA" w:rsidRPr="00E30C67" w:rsidRDefault="00EC01EA" w:rsidP="00D3177F">
            <w:r w:rsidRPr="00E30C67">
              <w:t xml:space="preserve">Гусев Валерий Анатольевич </w:t>
            </w:r>
          </w:p>
        </w:tc>
        <w:tc>
          <w:tcPr>
            <w:tcW w:w="2268" w:type="dxa"/>
          </w:tcPr>
          <w:p w:rsidR="00EC01EA" w:rsidRPr="00E30C67" w:rsidRDefault="00EC01EA" w:rsidP="00D3177F">
            <w:pPr>
              <w:jc w:val="center"/>
            </w:pPr>
            <w:r w:rsidRPr="00E30C67">
              <w:t>22 10 № 576496</w:t>
            </w:r>
          </w:p>
        </w:tc>
        <w:tc>
          <w:tcPr>
            <w:tcW w:w="2268" w:type="dxa"/>
          </w:tcPr>
          <w:p w:rsidR="00EC01EA" w:rsidRPr="00E30C67" w:rsidRDefault="00EC01EA" w:rsidP="00D3177F">
            <w:pPr>
              <w:pStyle w:val="a0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0C67">
              <w:rPr>
                <w:rFonts w:ascii="Times New Roman" w:hAnsi="Times New Roman" w:cs="Times New Roman"/>
                <w:sz w:val="24"/>
                <w:szCs w:val="24"/>
              </w:rPr>
              <w:t>Лукояновское МО</w:t>
            </w:r>
          </w:p>
        </w:tc>
      </w:tr>
      <w:tr w:rsidR="00EC01EA" w:rsidRPr="00E30C67">
        <w:tc>
          <w:tcPr>
            <w:tcW w:w="817" w:type="dxa"/>
          </w:tcPr>
          <w:p w:rsidR="00EC01EA" w:rsidRPr="00E30C67" w:rsidRDefault="00EC01EA" w:rsidP="00D3177F">
            <w:pPr>
              <w:numPr>
                <w:ilvl w:val="0"/>
                <w:numId w:val="3"/>
              </w:numPr>
              <w:tabs>
                <w:tab w:val="left" w:pos="284"/>
              </w:tabs>
              <w:ind w:left="426" w:right="176"/>
            </w:pPr>
          </w:p>
        </w:tc>
        <w:tc>
          <w:tcPr>
            <w:tcW w:w="3827" w:type="dxa"/>
          </w:tcPr>
          <w:p w:rsidR="00EC01EA" w:rsidRPr="00E30C67" w:rsidRDefault="00EC01EA" w:rsidP="00D3177F">
            <w:r w:rsidRPr="00E30C67">
              <w:t xml:space="preserve">Пантелеева Наталья Николаевна </w:t>
            </w:r>
          </w:p>
        </w:tc>
        <w:tc>
          <w:tcPr>
            <w:tcW w:w="2268" w:type="dxa"/>
          </w:tcPr>
          <w:p w:rsidR="00EC01EA" w:rsidRPr="00E30C67" w:rsidRDefault="00EC01EA" w:rsidP="00D3177F">
            <w:pPr>
              <w:jc w:val="center"/>
            </w:pPr>
            <w:r w:rsidRPr="00E30C67">
              <w:t>22 05 № 768845</w:t>
            </w:r>
          </w:p>
        </w:tc>
        <w:tc>
          <w:tcPr>
            <w:tcW w:w="2268" w:type="dxa"/>
          </w:tcPr>
          <w:p w:rsidR="00EC01EA" w:rsidRPr="00E30C67" w:rsidRDefault="00EC01EA" w:rsidP="00D3177F">
            <w:pPr>
              <w:pStyle w:val="a0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01EA" w:rsidRPr="00E30C67">
        <w:tc>
          <w:tcPr>
            <w:tcW w:w="817" w:type="dxa"/>
          </w:tcPr>
          <w:p w:rsidR="00EC01EA" w:rsidRPr="00E30C67" w:rsidRDefault="00EC01EA" w:rsidP="00D3177F">
            <w:pPr>
              <w:numPr>
                <w:ilvl w:val="0"/>
                <w:numId w:val="3"/>
              </w:numPr>
              <w:tabs>
                <w:tab w:val="left" w:pos="284"/>
              </w:tabs>
              <w:ind w:left="426" w:right="176"/>
            </w:pPr>
          </w:p>
        </w:tc>
        <w:tc>
          <w:tcPr>
            <w:tcW w:w="3827" w:type="dxa"/>
          </w:tcPr>
          <w:p w:rsidR="00EC01EA" w:rsidRPr="0004753C" w:rsidRDefault="00EC01EA" w:rsidP="00D3177F">
            <w:r w:rsidRPr="0004753C">
              <w:t>Шумилов Александр Васильевич</w:t>
            </w:r>
          </w:p>
        </w:tc>
        <w:tc>
          <w:tcPr>
            <w:tcW w:w="2268" w:type="dxa"/>
          </w:tcPr>
          <w:p w:rsidR="00EC01EA" w:rsidRPr="00E30C67" w:rsidRDefault="00EC01EA" w:rsidP="00D3177F">
            <w:pPr>
              <w:jc w:val="center"/>
            </w:pPr>
            <w:r>
              <w:t xml:space="preserve">2202 </w:t>
            </w:r>
            <w:r w:rsidRPr="003911DA">
              <w:t>412991</w:t>
            </w:r>
          </w:p>
        </w:tc>
        <w:tc>
          <w:tcPr>
            <w:tcW w:w="2268" w:type="dxa"/>
          </w:tcPr>
          <w:p w:rsidR="00EC01EA" w:rsidRPr="00E30C67" w:rsidRDefault="00EC01EA" w:rsidP="00D3177F">
            <w:pPr>
              <w:pStyle w:val="a0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01EA" w:rsidRPr="00E30C67">
        <w:tc>
          <w:tcPr>
            <w:tcW w:w="817" w:type="dxa"/>
          </w:tcPr>
          <w:p w:rsidR="00EC01EA" w:rsidRPr="00E30C67" w:rsidRDefault="00EC01EA" w:rsidP="00D3177F">
            <w:pPr>
              <w:numPr>
                <w:ilvl w:val="0"/>
                <w:numId w:val="3"/>
              </w:numPr>
              <w:tabs>
                <w:tab w:val="left" w:pos="284"/>
              </w:tabs>
              <w:ind w:left="426" w:right="176"/>
            </w:pPr>
          </w:p>
        </w:tc>
        <w:tc>
          <w:tcPr>
            <w:tcW w:w="3827" w:type="dxa"/>
          </w:tcPr>
          <w:p w:rsidR="00EC01EA" w:rsidRPr="0004753C" w:rsidRDefault="00EC01EA" w:rsidP="00D3177F">
            <w:r w:rsidRPr="0004753C">
              <w:t>Голубева Людмила Ивановна</w:t>
            </w:r>
          </w:p>
        </w:tc>
        <w:tc>
          <w:tcPr>
            <w:tcW w:w="2268" w:type="dxa"/>
          </w:tcPr>
          <w:p w:rsidR="00EC01EA" w:rsidRPr="00E30C67" w:rsidRDefault="00EC01EA" w:rsidP="00D3177F">
            <w:pPr>
              <w:jc w:val="center"/>
            </w:pPr>
            <w:r w:rsidRPr="00E30C67">
              <w:t>22 03 № 652494</w:t>
            </w:r>
          </w:p>
        </w:tc>
        <w:tc>
          <w:tcPr>
            <w:tcW w:w="2268" w:type="dxa"/>
          </w:tcPr>
          <w:p w:rsidR="00EC01EA" w:rsidRPr="00E30C67" w:rsidRDefault="00EC01EA" w:rsidP="00D3177F">
            <w:pPr>
              <w:pStyle w:val="a0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01EA" w:rsidRPr="00E30C67">
        <w:tc>
          <w:tcPr>
            <w:tcW w:w="817" w:type="dxa"/>
          </w:tcPr>
          <w:p w:rsidR="00EC01EA" w:rsidRPr="00E30C67" w:rsidRDefault="00EC01EA" w:rsidP="00D3177F">
            <w:pPr>
              <w:numPr>
                <w:ilvl w:val="0"/>
                <w:numId w:val="3"/>
              </w:numPr>
              <w:tabs>
                <w:tab w:val="left" w:pos="284"/>
              </w:tabs>
              <w:ind w:left="426" w:right="176"/>
            </w:pPr>
          </w:p>
        </w:tc>
        <w:tc>
          <w:tcPr>
            <w:tcW w:w="3827" w:type="dxa"/>
          </w:tcPr>
          <w:p w:rsidR="00EC01EA" w:rsidRPr="0004753C" w:rsidRDefault="00EC01EA" w:rsidP="00D3177F">
            <w:r w:rsidRPr="0004753C">
              <w:t xml:space="preserve">Яблоков Валерий Иванович </w:t>
            </w:r>
          </w:p>
        </w:tc>
        <w:tc>
          <w:tcPr>
            <w:tcW w:w="2268" w:type="dxa"/>
          </w:tcPr>
          <w:p w:rsidR="00EC01EA" w:rsidRPr="00E30C67" w:rsidRDefault="00EC01EA" w:rsidP="00D3177F">
            <w:pPr>
              <w:jc w:val="center"/>
            </w:pPr>
            <w:r>
              <w:t xml:space="preserve">2202 </w:t>
            </w:r>
            <w:r w:rsidRPr="003911DA">
              <w:t>528162</w:t>
            </w:r>
          </w:p>
        </w:tc>
        <w:tc>
          <w:tcPr>
            <w:tcW w:w="2268" w:type="dxa"/>
          </w:tcPr>
          <w:p w:rsidR="00EC01EA" w:rsidRPr="00E30C67" w:rsidRDefault="00EC01EA" w:rsidP="00D3177F">
            <w:pPr>
              <w:pStyle w:val="a0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01EA" w:rsidRPr="00E30C67">
        <w:tc>
          <w:tcPr>
            <w:tcW w:w="817" w:type="dxa"/>
          </w:tcPr>
          <w:p w:rsidR="00EC01EA" w:rsidRPr="00E30C67" w:rsidRDefault="00EC01EA" w:rsidP="00D3177F">
            <w:pPr>
              <w:numPr>
                <w:ilvl w:val="0"/>
                <w:numId w:val="3"/>
              </w:numPr>
              <w:tabs>
                <w:tab w:val="left" w:pos="284"/>
              </w:tabs>
              <w:ind w:left="426" w:right="176"/>
            </w:pPr>
          </w:p>
        </w:tc>
        <w:tc>
          <w:tcPr>
            <w:tcW w:w="3827" w:type="dxa"/>
          </w:tcPr>
          <w:p w:rsidR="00EC01EA" w:rsidRPr="0004753C" w:rsidRDefault="00EC01EA" w:rsidP="00D3177F">
            <w:r w:rsidRPr="0004753C">
              <w:t>Галова Александра Васильевна</w:t>
            </w:r>
          </w:p>
        </w:tc>
        <w:tc>
          <w:tcPr>
            <w:tcW w:w="2268" w:type="dxa"/>
          </w:tcPr>
          <w:p w:rsidR="00EC01EA" w:rsidRPr="00E30C67" w:rsidRDefault="00EC01EA" w:rsidP="00D3177F">
            <w:pPr>
              <w:jc w:val="center"/>
            </w:pPr>
            <w:r w:rsidRPr="00E30C67">
              <w:t>22 00 № 308506</w:t>
            </w:r>
          </w:p>
        </w:tc>
        <w:tc>
          <w:tcPr>
            <w:tcW w:w="2268" w:type="dxa"/>
          </w:tcPr>
          <w:p w:rsidR="00EC01EA" w:rsidRPr="00E30C67" w:rsidRDefault="00EC01EA" w:rsidP="00D3177F">
            <w:pPr>
              <w:pStyle w:val="a0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01EA" w:rsidRPr="00E30C67">
        <w:tc>
          <w:tcPr>
            <w:tcW w:w="817" w:type="dxa"/>
          </w:tcPr>
          <w:p w:rsidR="00EC01EA" w:rsidRPr="00E30C67" w:rsidRDefault="00EC01EA" w:rsidP="00D3177F">
            <w:pPr>
              <w:numPr>
                <w:ilvl w:val="0"/>
                <w:numId w:val="3"/>
              </w:numPr>
              <w:tabs>
                <w:tab w:val="left" w:pos="284"/>
              </w:tabs>
              <w:ind w:left="426" w:right="176"/>
            </w:pPr>
          </w:p>
        </w:tc>
        <w:tc>
          <w:tcPr>
            <w:tcW w:w="3827" w:type="dxa"/>
          </w:tcPr>
          <w:p w:rsidR="00EC01EA" w:rsidRPr="0004753C" w:rsidRDefault="00EC01EA" w:rsidP="00D3177F">
            <w:r w:rsidRPr="0004753C">
              <w:t>Понятова Нина Васильевна</w:t>
            </w:r>
          </w:p>
        </w:tc>
        <w:tc>
          <w:tcPr>
            <w:tcW w:w="2268" w:type="dxa"/>
          </w:tcPr>
          <w:p w:rsidR="00EC01EA" w:rsidRPr="00E30C67" w:rsidRDefault="00EC01EA" w:rsidP="00D3177F">
            <w:pPr>
              <w:jc w:val="center"/>
            </w:pPr>
            <w:r w:rsidRPr="00E30C67">
              <w:t>22 05 № 578991</w:t>
            </w:r>
          </w:p>
        </w:tc>
        <w:tc>
          <w:tcPr>
            <w:tcW w:w="2268" w:type="dxa"/>
          </w:tcPr>
          <w:p w:rsidR="00EC01EA" w:rsidRPr="00E30C67" w:rsidRDefault="00EC01EA" w:rsidP="00D3177F">
            <w:pPr>
              <w:pStyle w:val="a0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01EA" w:rsidRPr="00E30C67">
        <w:tc>
          <w:tcPr>
            <w:tcW w:w="817" w:type="dxa"/>
          </w:tcPr>
          <w:p w:rsidR="00EC01EA" w:rsidRPr="00E30C67" w:rsidRDefault="00EC01EA" w:rsidP="00D3177F">
            <w:pPr>
              <w:numPr>
                <w:ilvl w:val="0"/>
                <w:numId w:val="3"/>
              </w:numPr>
              <w:tabs>
                <w:tab w:val="left" w:pos="284"/>
              </w:tabs>
              <w:ind w:left="426" w:right="176"/>
            </w:pPr>
          </w:p>
        </w:tc>
        <w:tc>
          <w:tcPr>
            <w:tcW w:w="3827" w:type="dxa"/>
          </w:tcPr>
          <w:p w:rsidR="00EC01EA" w:rsidRPr="0004753C" w:rsidRDefault="00EC01EA" w:rsidP="00D3177F">
            <w:r w:rsidRPr="0004753C">
              <w:t>Воробьева Татьяна Станиславовна</w:t>
            </w:r>
          </w:p>
        </w:tc>
        <w:tc>
          <w:tcPr>
            <w:tcW w:w="2268" w:type="dxa"/>
          </w:tcPr>
          <w:p w:rsidR="00EC01EA" w:rsidRPr="00E30C67" w:rsidRDefault="00EC01EA" w:rsidP="00D3177F">
            <w:pPr>
              <w:jc w:val="center"/>
            </w:pPr>
            <w:r>
              <w:t xml:space="preserve">2200 </w:t>
            </w:r>
            <w:r w:rsidRPr="003911DA">
              <w:t>309098</w:t>
            </w:r>
          </w:p>
        </w:tc>
        <w:tc>
          <w:tcPr>
            <w:tcW w:w="2268" w:type="dxa"/>
          </w:tcPr>
          <w:p w:rsidR="00EC01EA" w:rsidRPr="00E30C67" w:rsidRDefault="00EC01EA" w:rsidP="00D3177F">
            <w:pPr>
              <w:pStyle w:val="a0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01EA" w:rsidRPr="00E30C67">
        <w:tc>
          <w:tcPr>
            <w:tcW w:w="817" w:type="dxa"/>
          </w:tcPr>
          <w:p w:rsidR="00EC01EA" w:rsidRPr="00E30C67" w:rsidRDefault="00EC01EA" w:rsidP="00D3177F">
            <w:pPr>
              <w:numPr>
                <w:ilvl w:val="0"/>
                <w:numId w:val="3"/>
              </w:numPr>
              <w:tabs>
                <w:tab w:val="left" w:pos="284"/>
              </w:tabs>
              <w:ind w:left="426" w:right="176"/>
            </w:pPr>
          </w:p>
        </w:tc>
        <w:tc>
          <w:tcPr>
            <w:tcW w:w="3827" w:type="dxa"/>
          </w:tcPr>
          <w:p w:rsidR="00EC01EA" w:rsidRPr="0004753C" w:rsidRDefault="00EC01EA" w:rsidP="00D3177F">
            <w:r w:rsidRPr="0004753C">
              <w:t>Чапарина Татьяна Владимировна</w:t>
            </w:r>
          </w:p>
        </w:tc>
        <w:tc>
          <w:tcPr>
            <w:tcW w:w="2268" w:type="dxa"/>
          </w:tcPr>
          <w:p w:rsidR="00EC01EA" w:rsidRPr="00E30C67" w:rsidRDefault="00EC01EA" w:rsidP="00D3177F">
            <w:pPr>
              <w:jc w:val="center"/>
            </w:pPr>
            <w:r>
              <w:t xml:space="preserve">2202 </w:t>
            </w:r>
            <w:r w:rsidRPr="003911DA">
              <w:t>637824</w:t>
            </w:r>
          </w:p>
        </w:tc>
        <w:tc>
          <w:tcPr>
            <w:tcW w:w="2268" w:type="dxa"/>
          </w:tcPr>
          <w:p w:rsidR="00EC01EA" w:rsidRPr="00E30C67" w:rsidRDefault="00EC01EA" w:rsidP="00D3177F">
            <w:pPr>
              <w:pStyle w:val="a0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01EA" w:rsidRPr="00E30C67">
        <w:tc>
          <w:tcPr>
            <w:tcW w:w="817" w:type="dxa"/>
          </w:tcPr>
          <w:p w:rsidR="00EC01EA" w:rsidRPr="00E30C67" w:rsidRDefault="00EC01EA" w:rsidP="00D3177F">
            <w:pPr>
              <w:numPr>
                <w:ilvl w:val="0"/>
                <w:numId w:val="3"/>
              </w:numPr>
              <w:tabs>
                <w:tab w:val="left" w:pos="284"/>
              </w:tabs>
              <w:ind w:left="426" w:right="176"/>
            </w:pPr>
          </w:p>
        </w:tc>
        <w:tc>
          <w:tcPr>
            <w:tcW w:w="3827" w:type="dxa"/>
          </w:tcPr>
          <w:p w:rsidR="00EC01EA" w:rsidRPr="00E30C67" w:rsidRDefault="00EC01EA" w:rsidP="00D3177F">
            <w:r w:rsidRPr="00E30C67">
              <w:t>Баженов Александр Викторович</w:t>
            </w:r>
          </w:p>
        </w:tc>
        <w:tc>
          <w:tcPr>
            <w:tcW w:w="2268" w:type="dxa"/>
          </w:tcPr>
          <w:p w:rsidR="00EC01EA" w:rsidRPr="00E30C67" w:rsidRDefault="00EC01EA" w:rsidP="00D3177F">
            <w:pPr>
              <w:jc w:val="center"/>
            </w:pPr>
            <w:r w:rsidRPr="00E30C67">
              <w:t>22 05 № 642970</w:t>
            </w:r>
          </w:p>
        </w:tc>
        <w:tc>
          <w:tcPr>
            <w:tcW w:w="2268" w:type="dxa"/>
          </w:tcPr>
          <w:p w:rsidR="00EC01EA" w:rsidRPr="00E30C67" w:rsidRDefault="00EC01EA" w:rsidP="00D3177F">
            <w:pPr>
              <w:pStyle w:val="a0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01EA" w:rsidRPr="00E30C67">
        <w:tc>
          <w:tcPr>
            <w:tcW w:w="817" w:type="dxa"/>
          </w:tcPr>
          <w:p w:rsidR="00EC01EA" w:rsidRPr="00E30C67" w:rsidRDefault="00EC01EA" w:rsidP="00D3177F">
            <w:pPr>
              <w:numPr>
                <w:ilvl w:val="0"/>
                <w:numId w:val="3"/>
              </w:numPr>
              <w:tabs>
                <w:tab w:val="left" w:pos="284"/>
              </w:tabs>
              <w:ind w:left="426" w:right="176"/>
            </w:pPr>
          </w:p>
        </w:tc>
        <w:tc>
          <w:tcPr>
            <w:tcW w:w="3827" w:type="dxa"/>
          </w:tcPr>
          <w:p w:rsidR="00EC01EA" w:rsidRPr="00E30C67" w:rsidRDefault="00EC01EA" w:rsidP="00D3177F">
            <w:r w:rsidRPr="00E30C67">
              <w:t>Пищаев Константин Николаевич</w:t>
            </w:r>
          </w:p>
        </w:tc>
        <w:tc>
          <w:tcPr>
            <w:tcW w:w="2268" w:type="dxa"/>
          </w:tcPr>
          <w:p w:rsidR="00EC01EA" w:rsidRPr="00E30C67" w:rsidRDefault="00EC01EA" w:rsidP="00D3177F">
            <w:pPr>
              <w:jc w:val="center"/>
            </w:pPr>
            <w:r w:rsidRPr="00E30C67">
              <w:t>22 03 № 250781</w:t>
            </w:r>
          </w:p>
        </w:tc>
        <w:tc>
          <w:tcPr>
            <w:tcW w:w="2268" w:type="dxa"/>
          </w:tcPr>
          <w:p w:rsidR="00EC01EA" w:rsidRPr="00E30C67" w:rsidRDefault="00EC01EA" w:rsidP="00D3177F">
            <w:pPr>
              <w:pStyle w:val="a0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01EA" w:rsidRPr="00E30C67">
        <w:tc>
          <w:tcPr>
            <w:tcW w:w="817" w:type="dxa"/>
          </w:tcPr>
          <w:p w:rsidR="00EC01EA" w:rsidRPr="00E30C67" w:rsidRDefault="00EC01EA" w:rsidP="00D3177F">
            <w:pPr>
              <w:numPr>
                <w:ilvl w:val="0"/>
                <w:numId w:val="3"/>
              </w:numPr>
              <w:tabs>
                <w:tab w:val="left" w:pos="284"/>
              </w:tabs>
              <w:ind w:left="426" w:right="176"/>
            </w:pPr>
          </w:p>
        </w:tc>
        <w:tc>
          <w:tcPr>
            <w:tcW w:w="3827" w:type="dxa"/>
          </w:tcPr>
          <w:p w:rsidR="00EC01EA" w:rsidRPr="00E30C67" w:rsidRDefault="00EC01EA" w:rsidP="00D3177F">
            <w:r w:rsidRPr="00E30C67">
              <w:t>Салин Эдуард Александрович</w:t>
            </w:r>
          </w:p>
        </w:tc>
        <w:tc>
          <w:tcPr>
            <w:tcW w:w="2268" w:type="dxa"/>
          </w:tcPr>
          <w:p w:rsidR="00EC01EA" w:rsidRPr="00E30C67" w:rsidRDefault="00EC01EA" w:rsidP="00D3177F">
            <w:pPr>
              <w:jc w:val="center"/>
            </w:pPr>
            <w:r w:rsidRPr="00E30C67">
              <w:t>22 00 № 571564</w:t>
            </w:r>
          </w:p>
        </w:tc>
        <w:tc>
          <w:tcPr>
            <w:tcW w:w="2268" w:type="dxa"/>
          </w:tcPr>
          <w:p w:rsidR="00EC01EA" w:rsidRPr="00E30C67" w:rsidRDefault="00EC01EA" w:rsidP="00D3177F">
            <w:pPr>
              <w:pStyle w:val="a0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01EA" w:rsidRPr="00E30C67">
        <w:tc>
          <w:tcPr>
            <w:tcW w:w="817" w:type="dxa"/>
          </w:tcPr>
          <w:p w:rsidR="00EC01EA" w:rsidRPr="00E30C67" w:rsidRDefault="00EC01EA" w:rsidP="00D3177F">
            <w:pPr>
              <w:numPr>
                <w:ilvl w:val="0"/>
                <w:numId w:val="3"/>
              </w:numPr>
              <w:tabs>
                <w:tab w:val="left" w:pos="284"/>
              </w:tabs>
              <w:ind w:left="426" w:right="176"/>
            </w:pPr>
          </w:p>
        </w:tc>
        <w:tc>
          <w:tcPr>
            <w:tcW w:w="3827" w:type="dxa"/>
          </w:tcPr>
          <w:p w:rsidR="00EC01EA" w:rsidRPr="00E30C67" w:rsidRDefault="00EC01EA" w:rsidP="00D3177F">
            <w:r w:rsidRPr="00E30C67">
              <w:t xml:space="preserve">Новикова Ольга Яковлевна </w:t>
            </w:r>
          </w:p>
        </w:tc>
        <w:tc>
          <w:tcPr>
            <w:tcW w:w="2268" w:type="dxa"/>
          </w:tcPr>
          <w:p w:rsidR="00EC01EA" w:rsidRPr="00E30C67" w:rsidRDefault="00EC01EA" w:rsidP="00D3177F">
            <w:pPr>
              <w:jc w:val="center"/>
            </w:pPr>
            <w:r w:rsidRPr="00E30C67">
              <w:t>22 00 № 653037</w:t>
            </w:r>
          </w:p>
        </w:tc>
        <w:tc>
          <w:tcPr>
            <w:tcW w:w="2268" w:type="dxa"/>
          </w:tcPr>
          <w:p w:rsidR="00EC01EA" w:rsidRPr="00E30C67" w:rsidRDefault="00EC01EA" w:rsidP="00D3177F">
            <w:pPr>
              <w:pStyle w:val="a0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01EA" w:rsidRPr="00E30C67">
        <w:tc>
          <w:tcPr>
            <w:tcW w:w="817" w:type="dxa"/>
          </w:tcPr>
          <w:p w:rsidR="00EC01EA" w:rsidRPr="00E30C67" w:rsidRDefault="00EC01EA" w:rsidP="00D3177F">
            <w:pPr>
              <w:numPr>
                <w:ilvl w:val="0"/>
                <w:numId w:val="3"/>
              </w:numPr>
              <w:tabs>
                <w:tab w:val="left" w:pos="284"/>
              </w:tabs>
              <w:ind w:left="426" w:right="176"/>
            </w:pPr>
          </w:p>
        </w:tc>
        <w:tc>
          <w:tcPr>
            <w:tcW w:w="3827" w:type="dxa"/>
          </w:tcPr>
          <w:p w:rsidR="00EC01EA" w:rsidRPr="0004753C" w:rsidRDefault="00EC01EA" w:rsidP="00D3177F">
            <w:r w:rsidRPr="0004753C">
              <w:t xml:space="preserve">Щуркова Надежда Ивановна </w:t>
            </w:r>
          </w:p>
        </w:tc>
        <w:tc>
          <w:tcPr>
            <w:tcW w:w="2268" w:type="dxa"/>
          </w:tcPr>
          <w:p w:rsidR="00EC01EA" w:rsidRPr="00E30C67" w:rsidRDefault="00EC01EA" w:rsidP="00D3177F">
            <w:pPr>
              <w:jc w:val="center"/>
            </w:pPr>
            <w:r>
              <w:t xml:space="preserve">2201 </w:t>
            </w:r>
            <w:r w:rsidRPr="003911DA">
              <w:t>781373</w:t>
            </w:r>
          </w:p>
        </w:tc>
        <w:tc>
          <w:tcPr>
            <w:tcW w:w="2268" w:type="dxa"/>
          </w:tcPr>
          <w:p w:rsidR="00EC01EA" w:rsidRPr="00E30C67" w:rsidRDefault="00EC01EA" w:rsidP="00D3177F">
            <w:pPr>
              <w:pStyle w:val="a0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01EA" w:rsidRPr="00E30C67">
        <w:tc>
          <w:tcPr>
            <w:tcW w:w="817" w:type="dxa"/>
          </w:tcPr>
          <w:p w:rsidR="00EC01EA" w:rsidRPr="00E30C67" w:rsidRDefault="00EC01EA" w:rsidP="00D3177F">
            <w:pPr>
              <w:numPr>
                <w:ilvl w:val="0"/>
                <w:numId w:val="3"/>
              </w:numPr>
              <w:tabs>
                <w:tab w:val="left" w:pos="284"/>
              </w:tabs>
              <w:ind w:left="426" w:right="176"/>
            </w:pPr>
          </w:p>
        </w:tc>
        <w:tc>
          <w:tcPr>
            <w:tcW w:w="3827" w:type="dxa"/>
          </w:tcPr>
          <w:p w:rsidR="00EC01EA" w:rsidRPr="00E30C67" w:rsidRDefault="00EC01EA" w:rsidP="00D3177F">
            <w:r w:rsidRPr="00E30C67">
              <w:t xml:space="preserve">Аганин Виктор Константинович </w:t>
            </w:r>
          </w:p>
        </w:tc>
        <w:tc>
          <w:tcPr>
            <w:tcW w:w="2268" w:type="dxa"/>
          </w:tcPr>
          <w:p w:rsidR="00EC01EA" w:rsidRPr="00E30C67" w:rsidRDefault="00EC01EA" w:rsidP="00D3177F">
            <w:pPr>
              <w:jc w:val="center"/>
            </w:pPr>
            <w:r w:rsidRPr="00E30C67">
              <w:t>22 08 № 114935</w:t>
            </w:r>
          </w:p>
        </w:tc>
        <w:tc>
          <w:tcPr>
            <w:tcW w:w="2268" w:type="dxa"/>
          </w:tcPr>
          <w:p w:rsidR="00EC01EA" w:rsidRPr="00E30C67" w:rsidRDefault="00EC01EA" w:rsidP="00D317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01EA" w:rsidRPr="00E30C67">
        <w:tc>
          <w:tcPr>
            <w:tcW w:w="817" w:type="dxa"/>
          </w:tcPr>
          <w:p w:rsidR="00EC01EA" w:rsidRPr="00E30C67" w:rsidRDefault="00EC01EA" w:rsidP="00D3177F">
            <w:pPr>
              <w:numPr>
                <w:ilvl w:val="0"/>
                <w:numId w:val="3"/>
              </w:numPr>
              <w:tabs>
                <w:tab w:val="left" w:pos="284"/>
              </w:tabs>
              <w:ind w:left="426" w:right="176"/>
            </w:pPr>
          </w:p>
        </w:tc>
        <w:tc>
          <w:tcPr>
            <w:tcW w:w="3827" w:type="dxa"/>
          </w:tcPr>
          <w:p w:rsidR="00EC01EA" w:rsidRPr="00613FEE" w:rsidRDefault="00EC01EA" w:rsidP="00D3177F">
            <w:r w:rsidRPr="00613FEE">
              <w:t>Каторгин Андрей Валерьевич</w:t>
            </w:r>
          </w:p>
        </w:tc>
        <w:tc>
          <w:tcPr>
            <w:tcW w:w="2268" w:type="dxa"/>
          </w:tcPr>
          <w:p w:rsidR="00EC01EA" w:rsidRPr="00613FEE" w:rsidRDefault="00EC01EA" w:rsidP="00D3177F">
            <w:pPr>
              <w:jc w:val="center"/>
            </w:pPr>
            <w:r w:rsidRPr="00613FEE">
              <w:t>22 04 358880</w:t>
            </w:r>
          </w:p>
        </w:tc>
        <w:tc>
          <w:tcPr>
            <w:tcW w:w="2268" w:type="dxa"/>
          </w:tcPr>
          <w:p w:rsidR="00EC01EA" w:rsidRPr="00E30C67" w:rsidRDefault="00EC01EA" w:rsidP="00D3177F">
            <w:r>
              <w:t>Первомайское МО</w:t>
            </w:r>
          </w:p>
        </w:tc>
      </w:tr>
      <w:tr w:rsidR="00EC01EA" w:rsidRPr="00E30C67">
        <w:tc>
          <w:tcPr>
            <w:tcW w:w="817" w:type="dxa"/>
          </w:tcPr>
          <w:p w:rsidR="00EC01EA" w:rsidRPr="00E30C67" w:rsidRDefault="00EC01EA" w:rsidP="00D3177F">
            <w:pPr>
              <w:numPr>
                <w:ilvl w:val="0"/>
                <w:numId w:val="3"/>
              </w:numPr>
              <w:tabs>
                <w:tab w:val="left" w:pos="284"/>
              </w:tabs>
              <w:ind w:left="426" w:right="176"/>
            </w:pPr>
          </w:p>
        </w:tc>
        <w:tc>
          <w:tcPr>
            <w:tcW w:w="3827" w:type="dxa"/>
          </w:tcPr>
          <w:p w:rsidR="00EC01EA" w:rsidRPr="00613FEE" w:rsidRDefault="00EC01EA" w:rsidP="00D3177F">
            <w:r w:rsidRPr="00613FEE">
              <w:t>Маслова Ирина Петровна</w:t>
            </w:r>
          </w:p>
        </w:tc>
        <w:tc>
          <w:tcPr>
            <w:tcW w:w="2268" w:type="dxa"/>
          </w:tcPr>
          <w:p w:rsidR="00EC01EA" w:rsidRPr="00613FEE" w:rsidRDefault="00EC01EA" w:rsidP="00D3177F">
            <w:pPr>
              <w:jc w:val="center"/>
            </w:pPr>
            <w:r w:rsidRPr="00613FEE">
              <w:t>22 00 497965</w:t>
            </w:r>
          </w:p>
        </w:tc>
        <w:tc>
          <w:tcPr>
            <w:tcW w:w="2268" w:type="dxa"/>
          </w:tcPr>
          <w:p w:rsidR="00EC01EA" w:rsidRPr="00E30C67" w:rsidRDefault="00EC01EA" w:rsidP="00D3177F"/>
        </w:tc>
      </w:tr>
      <w:tr w:rsidR="00EC01EA" w:rsidRPr="00E30C67">
        <w:tc>
          <w:tcPr>
            <w:tcW w:w="817" w:type="dxa"/>
          </w:tcPr>
          <w:p w:rsidR="00EC01EA" w:rsidRPr="00E30C67" w:rsidRDefault="00EC01EA" w:rsidP="00D3177F">
            <w:pPr>
              <w:numPr>
                <w:ilvl w:val="0"/>
                <w:numId w:val="3"/>
              </w:numPr>
              <w:tabs>
                <w:tab w:val="left" w:pos="284"/>
              </w:tabs>
              <w:ind w:left="426" w:right="176"/>
            </w:pPr>
          </w:p>
        </w:tc>
        <w:tc>
          <w:tcPr>
            <w:tcW w:w="3827" w:type="dxa"/>
          </w:tcPr>
          <w:p w:rsidR="00EC01EA" w:rsidRPr="00613FEE" w:rsidRDefault="00EC01EA" w:rsidP="00D3177F">
            <w:r w:rsidRPr="00613FEE">
              <w:t>Писанова Светлана Васильевна</w:t>
            </w:r>
          </w:p>
        </w:tc>
        <w:tc>
          <w:tcPr>
            <w:tcW w:w="2268" w:type="dxa"/>
          </w:tcPr>
          <w:p w:rsidR="00EC01EA" w:rsidRPr="00613FEE" w:rsidRDefault="00EC01EA" w:rsidP="00D3177F">
            <w:pPr>
              <w:jc w:val="center"/>
            </w:pPr>
            <w:r w:rsidRPr="00613FEE">
              <w:t>22 03 035630</w:t>
            </w:r>
          </w:p>
        </w:tc>
        <w:tc>
          <w:tcPr>
            <w:tcW w:w="2268" w:type="dxa"/>
          </w:tcPr>
          <w:p w:rsidR="00EC01EA" w:rsidRPr="00E30C67" w:rsidRDefault="00EC01EA" w:rsidP="00D3177F"/>
        </w:tc>
      </w:tr>
      <w:tr w:rsidR="00EC01EA" w:rsidRPr="00E30C67">
        <w:tc>
          <w:tcPr>
            <w:tcW w:w="817" w:type="dxa"/>
          </w:tcPr>
          <w:p w:rsidR="00EC01EA" w:rsidRPr="00E30C67" w:rsidRDefault="00EC01EA" w:rsidP="00D3177F">
            <w:pPr>
              <w:numPr>
                <w:ilvl w:val="0"/>
                <w:numId w:val="3"/>
              </w:numPr>
              <w:tabs>
                <w:tab w:val="left" w:pos="284"/>
              </w:tabs>
              <w:ind w:left="426" w:right="176"/>
            </w:pPr>
          </w:p>
        </w:tc>
        <w:tc>
          <w:tcPr>
            <w:tcW w:w="3827" w:type="dxa"/>
          </w:tcPr>
          <w:p w:rsidR="00EC01EA" w:rsidRPr="00613FEE" w:rsidRDefault="00EC01EA" w:rsidP="00D3177F">
            <w:r w:rsidRPr="00613FEE">
              <w:t>Устинов Василий Александрович</w:t>
            </w:r>
          </w:p>
        </w:tc>
        <w:tc>
          <w:tcPr>
            <w:tcW w:w="2268" w:type="dxa"/>
          </w:tcPr>
          <w:p w:rsidR="00EC01EA" w:rsidRPr="00613FEE" w:rsidRDefault="00EC01EA" w:rsidP="00D3177F">
            <w:pPr>
              <w:jc w:val="center"/>
            </w:pPr>
            <w:r w:rsidRPr="00613FEE">
              <w:t>22 03 034607</w:t>
            </w:r>
          </w:p>
        </w:tc>
        <w:tc>
          <w:tcPr>
            <w:tcW w:w="2268" w:type="dxa"/>
          </w:tcPr>
          <w:p w:rsidR="00EC01EA" w:rsidRPr="00E30C67" w:rsidRDefault="00EC01EA" w:rsidP="00D3177F"/>
        </w:tc>
      </w:tr>
      <w:tr w:rsidR="00EC01EA" w:rsidRPr="00E30C67">
        <w:tc>
          <w:tcPr>
            <w:tcW w:w="817" w:type="dxa"/>
          </w:tcPr>
          <w:p w:rsidR="00EC01EA" w:rsidRPr="00E30C67" w:rsidRDefault="00EC01EA" w:rsidP="00D3177F">
            <w:pPr>
              <w:numPr>
                <w:ilvl w:val="0"/>
                <w:numId w:val="3"/>
              </w:numPr>
              <w:tabs>
                <w:tab w:val="left" w:pos="284"/>
              </w:tabs>
              <w:ind w:left="426" w:right="176"/>
            </w:pPr>
          </w:p>
        </w:tc>
        <w:tc>
          <w:tcPr>
            <w:tcW w:w="3827" w:type="dxa"/>
          </w:tcPr>
          <w:p w:rsidR="00EC01EA" w:rsidRPr="00613FEE" w:rsidRDefault="00EC01EA" w:rsidP="00D3177F">
            <w:r w:rsidRPr="00613FEE">
              <w:t>Христофорова Елена Николаевна</w:t>
            </w:r>
          </w:p>
        </w:tc>
        <w:tc>
          <w:tcPr>
            <w:tcW w:w="2268" w:type="dxa"/>
          </w:tcPr>
          <w:p w:rsidR="00EC01EA" w:rsidRPr="00613FEE" w:rsidRDefault="00EC01EA" w:rsidP="00D3177F">
            <w:pPr>
              <w:jc w:val="center"/>
            </w:pPr>
            <w:r w:rsidRPr="00613FEE">
              <w:t>22 03 034613</w:t>
            </w:r>
          </w:p>
        </w:tc>
        <w:tc>
          <w:tcPr>
            <w:tcW w:w="2268" w:type="dxa"/>
          </w:tcPr>
          <w:p w:rsidR="00EC01EA" w:rsidRPr="00E30C67" w:rsidRDefault="00EC01EA" w:rsidP="00D3177F"/>
        </w:tc>
      </w:tr>
      <w:tr w:rsidR="00EC01EA" w:rsidRPr="00E30C67">
        <w:tc>
          <w:tcPr>
            <w:tcW w:w="817" w:type="dxa"/>
          </w:tcPr>
          <w:p w:rsidR="00EC01EA" w:rsidRPr="00E30C67" w:rsidRDefault="00EC01EA" w:rsidP="00D3177F">
            <w:pPr>
              <w:numPr>
                <w:ilvl w:val="0"/>
                <w:numId w:val="3"/>
              </w:numPr>
              <w:tabs>
                <w:tab w:val="left" w:pos="284"/>
              </w:tabs>
              <w:ind w:left="426" w:right="176"/>
            </w:pPr>
          </w:p>
        </w:tc>
        <w:tc>
          <w:tcPr>
            <w:tcW w:w="3827" w:type="dxa"/>
          </w:tcPr>
          <w:p w:rsidR="00EC01EA" w:rsidRPr="00613FEE" w:rsidRDefault="00EC01EA" w:rsidP="00D3177F">
            <w:r w:rsidRPr="00613FEE">
              <w:t>Шадрова Ольга Александровна</w:t>
            </w:r>
          </w:p>
        </w:tc>
        <w:tc>
          <w:tcPr>
            <w:tcW w:w="2268" w:type="dxa"/>
          </w:tcPr>
          <w:p w:rsidR="00EC01EA" w:rsidRPr="00613FEE" w:rsidRDefault="00EC01EA" w:rsidP="00D3177F">
            <w:pPr>
              <w:jc w:val="center"/>
            </w:pPr>
            <w:r w:rsidRPr="00613FEE">
              <w:t>22 00 260220</w:t>
            </w:r>
          </w:p>
        </w:tc>
        <w:tc>
          <w:tcPr>
            <w:tcW w:w="2268" w:type="dxa"/>
          </w:tcPr>
          <w:p w:rsidR="00EC01EA" w:rsidRPr="00E30C67" w:rsidRDefault="00EC01EA" w:rsidP="00D3177F"/>
        </w:tc>
      </w:tr>
      <w:tr w:rsidR="00EC01EA" w:rsidRPr="00E30C67">
        <w:tc>
          <w:tcPr>
            <w:tcW w:w="817" w:type="dxa"/>
          </w:tcPr>
          <w:p w:rsidR="00EC01EA" w:rsidRPr="00E30C67" w:rsidRDefault="00EC01EA" w:rsidP="00D3177F">
            <w:pPr>
              <w:numPr>
                <w:ilvl w:val="0"/>
                <w:numId w:val="3"/>
              </w:numPr>
              <w:tabs>
                <w:tab w:val="left" w:pos="284"/>
              </w:tabs>
              <w:ind w:left="426" w:right="176"/>
            </w:pPr>
          </w:p>
        </w:tc>
        <w:tc>
          <w:tcPr>
            <w:tcW w:w="3827" w:type="dxa"/>
          </w:tcPr>
          <w:p w:rsidR="00EC01EA" w:rsidRPr="00613FEE" w:rsidRDefault="00EC01EA" w:rsidP="00D3177F">
            <w:r w:rsidRPr="00613FEE">
              <w:t>Козина Анна Ивановна</w:t>
            </w:r>
          </w:p>
        </w:tc>
        <w:tc>
          <w:tcPr>
            <w:tcW w:w="2268" w:type="dxa"/>
          </w:tcPr>
          <w:p w:rsidR="00EC01EA" w:rsidRPr="00613FEE" w:rsidRDefault="00EC01EA" w:rsidP="00D3177F">
            <w:pPr>
              <w:jc w:val="center"/>
            </w:pPr>
            <w:r w:rsidRPr="00613FEE">
              <w:t>22 00 496660</w:t>
            </w:r>
          </w:p>
        </w:tc>
        <w:tc>
          <w:tcPr>
            <w:tcW w:w="2268" w:type="dxa"/>
          </w:tcPr>
          <w:p w:rsidR="00EC01EA" w:rsidRPr="00E30C67" w:rsidRDefault="00EC01EA" w:rsidP="00D3177F"/>
        </w:tc>
      </w:tr>
      <w:tr w:rsidR="00EC01EA" w:rsidRPr="00E30C67">
        <w:tc>
          <w:tcPr>
            <w:tcW w:w="817" w:type="dxa"/>
          </w:tcPr>
          <w:p w:rsidR="00EC01EA" w:rsidRPr="00E30C67" w:rsidRDefault="00EC01EA" w:rsidP="00D3177F">
            <w:pPr>
              <w:numPr>
                <w:ilvl w:val="0"/>
                <w:numId w:val="3"/>
              </w:numPr>
              <w:tabs>
                <w:tab w:val="left" w:pos="284"/>
              </w:tabs>
              <w:ind w:left="426" w:right="176"/>
            </w:pPr>
          </w:p>
        </w:tc>
        <w:tc>
          <w:tcPr>
            <w:tcW w:w="3827" w:type="dxa"/>
          </w:tcPr>
          <w:p w:rsidR="00EC01EA" w:rsidRPr="00613FEE" w:rsidRDefault="00EC01EA" w:rsidP="00D3177F">
            <w:r w:rsidRPr="00613FEE">
              <w:t>Кожевникова Светлана Николаевна</w:t>
            </w:r>
          </w:p>
        </w:tc>
        <w:tc>
          <w:tcPr>
            <w:tcW w:w="2268" w:type="dxa"/>
          </w:tcPr>
          <w:p w:rsidR="00EC01EA" w:rsidRPr="00613FEE" w:rsidRDefault="00EC01EA" w:rsidP="00D3177F">
            <w:pPr>
              <w:jc w:val="center"/>
            </w:pPr>
            <w:r w:rsidRPr="00613FEE">
              <w:t>22 02 927014</w:t>
            </w:r>
          </w:p>
        </w:tc>
        <w:tc>
          <w:tcPr>
            <w:tcW w:w="2268" w:type="dxa"/>
          </w:tcPr>
          <w:p w:rsidR="00EC01EA" w:rsidRPr="00E30C67" w:rsidRDefault="00EC01EA" w:rsidP="00D3177F"/>
        </w:tc>
      </w:tr>
      <w:tr w:rsidR="00EC01EA" w:rsidRPr="00E30C67">
        <w:tc>
          <w:tcPr>
            <w:tcW w:w="817" w:type="dxa"/>
          </w:tcPr>
          <w:p w:rsidR="00EC01EA" w:rsidRPr="00E30C67" w:rsidRDefault="00EC01EA" w:rsidP="00D3177F">
            <w:pPr>
              <w:numPr>
                <w:ilvl w:val="0"/>
                <w:numId w:val="3"/>
              </w:numPr>
              <w:tabs>
                <w:tab w:val="left" w:pos="284"/>
              </w:tabs>
              <w:ind w:left="426" w:right="176"/>
            </w:pPr>
          </w:p>
        </w:tc>
        <w:tc>
          <w:tcPr>
            <w:tcW w:w="3827" w:type="dxa"/>
          </w:tcPr>
          <w:p w:rsidR="00EC01EA" w:rsidRPr="00613FEE" w:rsidRDefault="00EC01EA" w:rsidP="00D3177F">
            <w:r w:rsidRPr="00613FEE">
              <w:t>Гаврилова Светлана Игоревна</w:t>
            </w:r>
          </w:p>
        </w:tc>
        <w:tc>
          <w:tcPr>
            <w:tcW w:w="2268" w:type="dxa"/>
          </w:tcPr>
          <w:p w:rsidR="00EC01EA" w:rsidRPr="00613FEE" w:rsidRDefault="00EC01EA" w:rsidP="00D3177F">
            <w:pPr>
              <w:jc w:val="center"/>
            </w:pPr>
            <w:r w:rsidRPr="00613FEE">
              <w:t>22 08 332397</w:t>
            </w:r>
          </w:p>
        </w:tc>
        <w:tc>
          <w:tcPr>
            <w:tcW w:w="2268" w:type="dxa"/>
          </w:tcPr>
          <w:p w:rsidR="00EC01EA" w:rsidRPr="00E30C67" w:rsidRDefault="00EC01EA" w:rsidP="00D3177F"/>
        </w:tc>
      </w:tr>
      <w:tr w:rsidR="00EC01EA" w:rsidRPr="00E30C67">
        <w:tc>
          <w:tcPr>
            <w:tcW w:w="817" w:type="dxa"/>
          </w:tcPr>
          <w:p w:rsidR="00EC01EA" w:rsidRPr="00E30C67" w:rsidRDefault="00EC01EA" w:rsidP="00D3177F">
            <w:pPr>
              <w:numPr>
                <w:ilvl w:val="0"/>
                <w:numId w:val="3"/>
              </w:numPr>
              <w:tabs>
                <w:tab w:val="left" w:pos="284"/>
              </w:tabs>
              <w:ind w:left="426" w:right="176"/>
            </w:pPr>
          </w:p>
        </w:tc>
        <w:tc>
          <w:tcPr>
            <w:tcW w:w="3827" w:type="dxa"/>
          </w:tcPr>
          <w:p w:rsidR="00EC01EA" w:rsidRPr="00613FEE" w:rsidRDefault="00EC01EA" w:rsidP="00D3177F">
            <w:pPr>
              <w:jc w:val="center"/>
            </w:pPr>
            <w:r w:rsidRPr="00613FEE">
              <w:t>Гаврюшина Александра Петровна</w:t>
            </w:r>
          </w:p>
        </w:tc>
        <w:tc>
          <w:tcPr>
            <w:tcW w:w="2268" w:type="dxa"/>
          </w:tcPr>
          <w:p w:rsidR="00EC01EA" w:rsidRPr="00613FEE" w:rsidRDefault="00EC01EA" w:rsidP="00D3177F">
            <w:pPr>
              <w:jc w:val="center"/>
            </w:pPr>
            <w:r w:rsidRPr="00613FEE">
              <w:t>22 05 668025</w:t>
            </w:r>
          </w:p>
        </w:tc>
        <w:tc>
          <w:tcPr>
            <w:tcW w:w="2268" w:type="dxa"/>
          </w:tcPr>
          <w:p w:rsidR="00EC01EA" w:rsidRPr="00E30C67" w:rsidRDefault="00EC01EA" w:rsidP="00D3177F"/>
        </w:tc>
      </w:tr>
      <w:tr w:rsidR="00EC01EA" w:rsidRPr="00E30C67">
        <w:tc>
          <w:tcPr>
            <w:tcW w:w="817" w:type="dxa"/>
          </w:tcPr>
          <w:p w:rsidR="00EC01EA" w:rsidRPr="00E30C67" w:rsidRDefault="00EC01EA" w:rsidP="00D3177F">
            <w:pPr>
              <w:numPr>
                <w:ilvl w:val="0"/>
                <w:numId w:val="3"/>
              </w:numPr>
              <w:tabs>
                <w:tab w:val="left" w:pos="284"/>
              </w:tabs>
              <w:ind w:left="426" w:right="176"/>
            </w:pPr>
          </w:p>
        </w:tc>
        <w:tc>
          <w:tcPr>
            <w:tcW w:w="3827" w:type="dxa"/>
          </w:tcPr>
          <w:p w:rsidR="00EC01EA" w:rsidRPr="00E30C67" w:rsidRDefault="00EC01EA" w:rsidP="00D3177F">
            <w:r w:rsidRPr="00E30C67">
              <w:t>Бочканов Сергей Алексеевич</w:t>
            </w:r>
          </w:p>
        </w:tc>
        <w:tc>
          <w:tcPr>
            <w:tcW w:w="2268" w:type="dxa"/>
          </w:tcPr>
          <w:p w:rsidR="00EC01EA" w:rsidRPr="00E30C67" w:rsidRDefault="00EC01EA" w:rsidP="00D3177F">
            <w:pPr>
              <w:jc w:val="center"/>
            </w:pPr>
            <w:r w:rsidRPr="00E30C67">
              <w:t xml:space="preserve">22 00 № 508221 </w:t>
            </w:r>
          </w:p>
        </w:tc>
        <w:tc>
          <w:tcPr>
            <w:tcW w:w="2268" w:type="dxa"/>
          </w:tcPr>
          <w:p w:rsidR="00EC01EA" w:rsidRPr="00E30C67" w:rsidRDefault="00EC01EA" w:rsidP="00D3177F">
            <w:r w:rsidRPr="00E30C67">
              <w:t>Пильнинское МО</w:t>
            </w:r>
          </w:p>
        </w:tc>
      </w:tr>
      <w:tr w:rsidR="00EC01EA" w:rsidRPr="00E30C67">
        <w:tc>
          <w:tcPr>
            <w:tcW w:w="817" w:type="dxa"/>
          </w:tcPr>
          <w:p w:rsidR="00EC01EA" w:rsidRPr="00E30C67" w:rsidRDefault="00EC01EA" w:rsidP="00D3177F">
            <w:pPr>
              <w:numPr>
                <w:ilvl w:val="0"/>
                <w:numId w:val="3"/>
              </w:numPr>
              <w:tabs>
                <w:tab w:val="left" w:pos="284"/>
              </w:tabs>
              <w:ind w:left="426" w:right="176"/>
            </w:pPr>
          </w:p>
        </w:tc>
        <w:tc>
          <w:tcPr>
            <w:tcW w:w="3827" w:type="dxa"/>
          </w:tcPr>
          <w:p w:rsidR="00EC01EA" w:rsidRPr="00E30C67" w:rsidRDefault="00EC01EA" w:rsidP="00D3177F">
            <w:r w:rsidRPr="00E30C67">
              <w:t>Мокрополов Владимир Алексеевич</w:t>
            </w:r>
          </w:p>
        </w:tc>
        <w:tc>
          <w:tcPr>
            <w:tcW w:w="2268" w:type="dxa"/>
          </w:tcPr>
          <w:p w:rsidR="00EC01EA" w:rsidRPr="00E30C67" w:rsidRDefault="00EC01EA" w:rsidP="00D3177F">
            <w:pPr>
              <w:jc w:val="center"/>
            </w:pPr>
            <w:r w:rsidRPr="00E30C67">
              <w:t xml:space="preserve">22 04 № 142920 </w:t>
            </w:r>
          </w:p>
        </w:tc>
        <w:tc>
          <w:tcPr>
            <w:tcW w:w="2268" w:type="dxa"/>
          </w:tcPr>
          <w:p w:rsidR="00EC01EA" w:rsidRPr="00E30C67" w:rsidRDefault="00EC01EA" w:rsidP="00D3177F"/>
        </w:tc>
      </w:tr>
      <w:tr w:rsidR="00EC01EA" w:rsidRPr="00E30C67">
        <w:tc>
          <w:tcPr>
            <w:tcW w:w="817" w:type="dxa"/>
          </w:tcPr>
          <w:p w:rsidR="00EC01EA" w:rsidRPr="00E30C67" w:rsidRDefault="00EC01EA" w:rsidP="00D3177F">
            <w:pPr>
              <w:numPr>
                <w:ilvl w:val="0"/>
                <w:numId w:val="3"/>
              </w:numPr>
              <w:tabs>
                <w:tab w:val="left" w:pos="284"/>
              </w:tabs>
              <w:ind w:left="426" w:right="176"/>
            </w:pPr>
          </w:p>
        </w:tc>
        <w:tc>
          <w:tcPr>
            <w:tcW w:w="3827" w:type="dxa"/>
          </w:tcPr>
          <w:p w:rsidR="00EC01EA" w:rsidRPr="00E30C67" w:rsidRDefault="00EC01EA" w:rsidP="00D3177F">
            <w:r w:rsidRPr="00E30C67">
              <w:t>Педина Галина Владимировна</w:t>
            </w:r>
          </w:p>
        </w:tc>
        <w:tc>
          <w:tcPr>
            <w:tcW w:w="2268" w:type="dxa"/>
          </w:tcPr>
          <w:p w:rsidR="00EC01EA" w:rsidRPr="00E30C67" w:rsidRDefault="00EC01EA" w:rsidP="00D3177F">
            <w:pPr>
              <w:jc w:val="center"/>
            </w:pPr>
            <w:r w:rsidRPr="00E30C67">
              <w:t xml:space="preserve">22 03 № 795800 </w:t>
            </w:r>
          </w:p>
        </w:tc>
        <w:tc>
          <w:tcPr>
            <w:tcW w:w="2268" w:type="dxa"/>
          </w:tcPr>
          <w:p w:rsidR="00EC01EA" w:rsidRPr="00E30C67" w:rsidRDefault="00EC01EA" w:rsidP="00D3177F"/>
        </w:tc>
      </w:tr>
      <w:tr w:rsidR="00EC01EA" w:rsidRPr="00E30C67">
        <w:tc>
          <w:tcPr>
            <w:tcW w:w="817" w:type="dxa"/>
          </w:tcPr>
          <w:p w:rsidR="00EC01EA" w:rsidRPr="00E30C67" w:rsidRDefault="00EC01EA" w:rsidP="00D3177F">
            <w:pPr>
              <w:numPr>
                <w:ilvl w:val="0"/>
                <w:numId w:val="3"/>
              </w:numPr>
              <w:tabs>
                <w:tab w:val="left" w:pos="284"/>
              </w:tabs>
              <w:ind w:left="426" w:right="176"/>
            </w:pPr>
          </w:p>
        </w:tc>
        <w:tc>
          <w:tcPr>
            <w:tcW w:w="3827" w:type="dxa"/>
          </w:tcPr>
          <w:p w:rsidR="00EC01EA" w:rsidRPr="00E30C67" w:rsidRDefault="00EC01EA" w:rsidP="00D3177F">
            <w:r w:rsidRPr="00E30C67">
              <w:t>Беспалов Михаил Анатольевич</w:t>
            </w:r>
          </w:p>
        </w:tc>
        <w:tc>
          <w:tcPr>
            <w:tcW w:w="2268" w:type="dxa"/>
          </w:tcPr>
          <w:p w:rsidR="00EC01EA" w:rsidRPr="00E30C67" w:rsidRDefault="00EC01EA" w:rsidP="00D3177F">
            <w:pPr>
              <w:jc w:val="center"/>
            </w:pPr>
            <w:r w:rsidRPr="00E30C67">
              <w:t xml:space="preserve">22 02 808080 </w:t>
            </w:r>
          </w:p>
        </w:tc>
        <w:tc>
          <w:tcPr>
            <w:tcW w:w="2268" w:type="dxa"/>
          </w:tcPr>
          <w:p w:rsidR="00EC01EA" w:rsidRPr="00E30C67" w:rsidRDefault="00EC01EA" w:rsidP="00D3177F"/>
        </w:tc>
      </w:tr>
      <w:tr w:rsidR="00EC01EA" w:rsidRPr="00E30C67">
        <w:tc>
          <w:tcPr>
            <w:tcW w:w="817" w:type="dxa"/>
          </w:tcPr>
          <w:p w:rsidR="00EC01EA" w:rsidRPr="00E30C67" w:rsidRDefault="00EC01EA" w:rsidP="00D3177F">
            <w:pPr>
              <w:numPr>
                <w:ilvl w:val="0"/>
                <w:numId w:val="3"/>
              </w:numPr>
              <w:tabs>
                <w:tab w:val="left" w:pos="284"/>
              </w:tabs>
              <w:ind w:left="426" w:right="176"/>
            </w:pPr>
          </w:p>
        </w:tc>
        <w:tc>
          <w:tcPr>
            <w:tcW w:w="3827" w:type="dxa"/>
          </w:tcPr>
          <w:p w:rsidR="00EC01EA" w:rsidRPr="00E30C67" w:rsidRDefault="00EC01EA" w:rsidP="00D3177F">
            <w:r w:rsidRPr="00E30C67">
              <w:t>Абдулганиев Мирзахлям Гаярович</w:t>
            </w:r>
          </w:p>
        </w:tc>
        <w:tc>
          <w:tcPr>
            <w:tcW w:w="2268" w:type="dxa"/>
          </w:tcPr>
          <w:p w:rsidR="00EC01EA" w:rsidRPr="00E30C67" w:rsidRDefault="00EC01EA" w:rsidP="00D3177F">
            <w:pPr>
              <w:jc w:val="center"/>
            </w:pPr>
            <w:r w:rsidRPr="00E30C67">
              <w:t xml:space="preserve">22 04 № 213219 </w:t>
            </w:r>
          </w:p>
        </w:tc>
        <w:tc>
          <w:tcPr>
            <w:tcW w:w="2268" w:type="dxa"/>
          </w:tcPr>
          <w:p w:rsidR="00EC01EA" w:rsidRPr="00E30C67" w:rsidRDefault="00EC01EA" w:rsidP="00D3177F"/>
        </w:tc>
      </w:tr>
      <w:tr w:rsidR="00EC01EA" w:rsidRPr="00E30C67">
        <w:tc>
          <w:tcPr>
            <w:tcW w:w="817" w:type="dxa"/>
          </w:tcPr>
          <w:p w:rsidR="00EC01EA" w:rsidRPr="00E30C67" w:rsidRDefault="00EC01EA" w:rsidP="00D3177F">
            <w:pPr>
              <w:numPr>
                <w:ilvl w:val="0"/>
                <w:numId w:val="3"/>
              </w:numPr>
              <w:tabs>
                <w:tab w:val="left" w:pos="284"/>
              </w:tabs>
              <w:ind w:left="426" w:right="176"/>
            </w:pPr>
          </w:p>
        </w:tc>
        <w:tc>
          <w:tcPr>
            <w:tcW w:w="3827" w:type="dxa"/>
          </w:tcPr>
          <w:p w:rsidR="00EC01EA" w:rsidRPr="00E30C67" w:rsidRDefault="00EC01EA" w:rsidP="00D3177F">
            <w:r w:rsidRPr="00E30C67">
              <w:t>Мишина Эллина Александровна</w:t>
            </w:r>
          </w:p>
        </w:tc>
        <w:tc>
          <w:tcPr>
            <w:tcW w:w="2268" w:type="dxa"/>
          </w:tcPr>
          <w:p w:rsidR="00EC01EA" w:rsidRPr="00E30C67" w:rsidRDefault="00EC01EA" w:rsidP="00D3177F">
            <w:pPr>
              <w:jc w:val="center"/>
            </w:pPr>
            <w:r w:rsidRPr="00E30C67">
              <w:t xml:space="preserve">22 04 № 060025 </w:t>
            </w:r>
          </w:p>
        </w:tc>
        <w:tc>
          <w:tcPr>
            <w:tcW w:w="2268" w:type="dxa"/>
          </w:tcPr>
          <w:p w:rsidR="00EC01EA" w:rsidRPr="00E30C67" w:rsidRDefault="00EC01EA" w:rsidP="00D3177F"/>
        </w:tc>
      </w:tr>
      <w:tr w:rsidR="00EC01EA" w:rsidRPr="00E30C67">
        <w:tc>
          <w:tcPr>
            <w:tcW w:w="817" w:type="dxa"/>
          </w:tcPr>
          <w:p w:rsidR="00EC01EA" w:rsidRPr="00E30C67" w:rsidRDefault="00EC01EA" w:rsidP="00D3177F">
            <w:pPr>
              <w:numPr>
                <w:ilvl w:val="0"/>
                <w:numId w:val="3"/>
              </w:numPr>
              <w:tabs>
                <w:tab w:val="left" w:pos="284"/>
              </w:tabs>
              <w:ind w:left="426" w:right="176"/>
            </w:pPr>
          </w:p>
        </w:tc>
        <w:tc>
          <w:tcPr>
            <w:tcW w:w="3827" w:type="dxa"/>
          </w:tcPr>
          <w:p w:rsidR="00EC01EA" w:rsidRPr="00E30C67" w:rsidRDefault="00EC01EA" w:rsidP="00D3177F">
            <w:r w:rsidRPr="00E30C67">
              <w:t>Мамонов Виктор Викторович</w:t>
            </w:r>
          </w:p>
        </w:tc>
        <w:tc>
          <w:tcPr>
            <w:tcW w:w="2268" w:type="dxa"/>
          </w:tcPr>
          <w:p w:rsidR="00EC01EA" w:rsidRPr="00E30C67" w:rsidRDefault="00EC01EA" w:rsidP="00D3177F">
            <w:pPr>
              <w:jc w:val="center"/>
            </w:pPr>
            <w:r w:rsidRPr="00E30C67">
              <w:t xml:space="preserve">22 02 № 100973 </w:t>
            </w:r>
          </w:p>
        </w:tc>
        <w:tc>
          <w:tcPr>
            <w:tcW w:w="2268" w:type="dxa"/>
          </w:tcPr>
          <w:p w:rsidR="00EC01EA" w:rsidRPr="00E30C67" w:rsidRDefault="00EC01EA" w:rsidP="00D3177F"/>
        </w:tc>
      </w:tr>
      <w:tr w:rsidR="00EC01EA" w:rsidRPr="00E30C67">
        <w:tc>
          <w:tcPr>
            <w:tcW w:w="817" w:type="dxa"/>
          </w:tcPr>
          <w:p w:rsidR="00EC01EA" w:rsidRPr="00E30C67" w:rsidRDefault="00EC01EA" w:rsidP="00D3177F">
            <w:pPr>
              <w:numPr>
                <w:ilvl w:val="0"/>
                <w:numId w:val="3"/>
              </w:numPr>
              <w:tabs>
                <w:tab w:val="left" w:pos="284"/>
              </w:tabs>
              <w:ind w:left="426" w:right="176"/>
            </w:pPr>
          </w:p>
        </w:tc>
        <w:tc>
          <w:tcPr>
            <w:tcW w:w="3827" w:type="dxa"/>
          </w:tcPr>
          <w:p w:rsidR="00EC01EA" w:rsidRPr="00E30C67" w:rsidRDefault="00EC01EA" w:rsidP="00D3177F">
            <w:r w:rsidRPr="00E30C67">
              <w:t>Корнилов Иван Аркадьевич</w:t>
            </w:r>
          </w:p>
        </w:tc>
        <w:tc>
          <w:tcPr>
            <w:tcW w:w="2268" w:type="dxa"/>
          </w:tcPr>
          <w:p w:rsidR="00EC01EA" w:rsidRPr="00E30C67" w:rsidRDefault="00EC01EA" w:rsidP="00D3177F">
            <w:pPr>
              <w:jc w:val="center"/>
            </w:pPr>
            <w:r w:rsidRPr="00E30C67">
              <w:t xml:space="preserve">22 04 № 181503 </w:t>
            </w:r>
          </w:p>
        </w:tc>
        <w:tc>
          <w:tcPr>
            <w:tcW w:w="2268" w:type="dxa"/>
          </w:tcPr>
          <w:p w:rsidR="00EC01EA" w:rsidRPr="00E30C67" w:rsidRDefault="00EC01EA" w:rsidP="00D3177F"/>
        </w:tc>
      </w:tr>
      <w:tr w:rsidR="00EC01EA" w:rsidRPr="00E30C67">
        <w:tc>
          <w:tcPr>
            <w:tcW w:w="817" w:type="dxa"/>
          </w:tcPr>
          <w:p w:rsidR="00EC01EA" w:rsidRPr="00E30C67" w:rsidRDefault="00EC01EA" w:rsidP="00D3177F">
            <w:pPr>
              <w:numPr>
                <w:ilvl w:val="0"/>
                <w:numId w:val="3"/>
              </w:numPr>
              <w:tabs>
                <w:tab w:val="left" w:pos="284"/>
              </w:tabs>
              <w:ind w:left="426" w:right="176"/>
            </w:pPr>
          </w:p>
        </w:tc>
        <w:tc>
          <w:tcPr>
            <w:tcW w:w="3827" w:type="dxa"/>
          </w:tcPr>
          <w:p w:rsidR="00EC01EA" w:rsidRPr="00E30C67" w:rsidRDefault="00EC01EA" w:rsidP="00D3177F">
            <w:r w:rsidRPr="00E30C67">
              <w:t xml:space="preserve">Чилеева Любовь Геннадьевна </w:t>
            </w:r>
          </w:p>
        </w:tc>
        <w:tc>
          <w:tcPr>
            <w:tcW w:w="2268" w:type="dxa"/>
          </w:tcPr>
          <w:p w:rsidR="00EC01EA" w:rsidRPr="00E30C67" w:rsidRDefault="00EC01EA" w:rsidP="00D3177F">
            <w:pPr>
              <w:jc w:val="center"/>
            </w:pPr>
            <w:r w:rsidRPr="00E30C67">
              <w:t xml:space="preserve">22 02 № 495140 </w:t>
            </w:r>
          </w:p>
        </w:tc>
        <w:tc>
          <w:tcPr>
            <w:tcW w:w="2268" w:type="dxa"/>
          </w:tcPr>
          <w:p w:rsidR="00EC01EA" w:rsidRPr="00E30C67" w:rsidRDefault="00EC01EA" w:rsidP="00D3177F"/>
        </w:tc>
      </w:tr>
      <w:tr w:rsidR="00EC01EA" w:rsidRPr="00E30C67">
        <w:tc>
          <w:tcPr>
            <w:tcW w:w="817" w:type="dxa"/>
          </w:tcPr>
          <w:p w:rsidR="00EC01EA" w:rsidRPr="00E30C67" w:rsidRDefault="00EC01EA" w:rsidP="00D3177F">
            <w:pPr>
              <w:numPr>
                <w:ilvl w:val="0"/>
                <w:numId w:val="3"/>
              </w:numPr>
              <w:tabs>
                <w:tab w:val="left" w:pos="284"/>
              </w:tabs>
              <w:ind w:left="426" w:right="176"/>
            </w:pPr>
          </w:p>
        </w:tc>
        <w:tc>
          <w:tcPr>
            <w:tcW w:w="3827" w:type="dxa"/>
          </w:tcPr>
          <w:p w:rsidR="00EC01EA" w:rsidRPr="00E30C67" w:rsidRDefault="00EC01EA" w:rsidP="00D3177F">
            <w:r w:rsidRPr="00E30C67">
              <w:t>Синицин Сергей Сергеевич</w:t>
            </w:r>
          </w:p>
        </w:tc>
        <w:tc>
          <w:tcPr>
            <w:tcW w:w="2268" w:type="dxa"/>
          </w:tcPr>
          <w:p w:rsidR="00EC01EA" w:rsidRPr="00E30C67" w:rsidRDefault="00EC01EA" w:rsidP="00D3177F">
            <w:pPr>
              <w:jc w:val="center"/>
            </w:pPr>
            <w:r w:rsidRPr="00E30C67">
              <w:t xml:space="preserve">22 00 № 643058 </w:t>
            </w:r>
          </w:p>
        </w:tc>
        <w:tc>
          <w:tcPr>
            <w:tcW w:w="2268" w:type="dxa"/>
          </w:tcPr>
          <w:p w:rsidR="00EC01EA" w:rsidRPr="00E30C67" w:rsidRDefault="00EC01EA" w:rsidP="00D3177F"/>
        </w:tc>
      </w:tr>
      <w:tr w:rsidR="00EC01EA" w:rsidRPr="00E30C67">
        <w:tc>
          <w:tcPr>
            <w:tcW w:w="817" w:type="dxa"/>
          </w:tcPr>
          <w:p w:rsidR="00EC01EA" w:rsidRPr="00E30C67" w:rsidRDefault="00EC01EA" w:rsidP="00D3177F">
            <w:pPr>
              <w:numPr>
                <w:ilvl w:val="0"/>
                <w:numId w:val="3"/>
              </w:numPr>
              <w:tabs>
                <w:tab w:val="left" w:pos="284"/>
              </w:tabs>
              <w:ind w:left="426" w:right="176"/>
            </w:pPr>
          </w:p>
        </w:tc>
        <w:tc>
          <w:tcPr>
            <w:tcW w:w="3827" w:type="dxa"/>
          </w:tcPr>
          <w:p w:rsidR="00EC01EA" w:rsidRPr="00E30C67" w:rsidRDefault="00EC01EA" w:rsidP="00D3177F">
            <w:r w:rsidRPr="00E30C67">
              <w:t>Кузовкова Тамара Николаевна</w:t>
            </w:r>
          </w:p>
        </w:tc>
        <w:tc>
          <w:tcPr>
            <w:tcW w:w="2268" w:type="dxa"/>
          </w:tcPr>
          <w:p w:rsidR="00EC01EA" w:rsidRPr="00E30C67" w:rsidRDefault="00EC01EA" w:rsidP="00D3177F">
            <w:pPr>
              <w:jc w:val="center"/>
            </w:pPr>
            <w:r w:rsidRPr="00E30C67">
              <w:t xml:space="preserve">22 04 № 336841 </w:t>
            </w:r>
          </w:p>
        </w:tc>
        <w:tc>
          <w:tcPr>
            <w:tcW w:w="2268" w:type="dxa"/>
          </w:tcPr>
          <w:p w:rsidR="00EC01EA" w:rsidRPr="00E30C67" w:rsidRDefault="00EC01EA" w:rsidP="00D3177F"/>
        </w:tc>
      </w:tr>
      <w:tr w:rsidR="00EC01EA" w:rsidRPr="00E30C67">
        <w:tc>
          <w:tcPr>
            <w:tcW w:w="817" w:type="dxa"/>
          </w:tcPr>
          <w:p w:rsidR="00EC01EA" w:rsidRPr="00E30C67" w:rsidRDefault="00EC01EA" w:rsidP="00D3177F">
            <w:pPr>
              <w:numPr>
                <w:ilvl w:val="0"/>
                <w:numId w:val="3"/>
              </w:numPr>
              <w:tabs>
                <w:tab w:val="left" w:pos="284"/>
              </w:tabs>
              <w:ind w:left="426" w:right="176"/>
            </w:pPr>
          </w:p>
        </w:tc>
        <w:tc>
          <w:tcPr>
            <w:tcW w:w="3827" w:type="dxa"/>
          </w:tcPr>
          <w:p w:rsidR="00EC01EA" w:rsidRPr="00E30C67" w:rsidRDefault="00EC01EA" w:rsidP="00D3177F">
            <w:r w:rsidRPr="00E30C67">
              <w:t>Айнетдинова Дания Мухтясибовна</w:t>
            </w:r>
          </w:p>
        </w:tc>
        <w:tc>
          <w:tcPr>
            <w:tcW w:w="2268" w:type="dxa"/>
          </w:tcPr>
          <w:p w:rsidR="00EC01EA" w:rsidRPr="00E30C67" w:rsidRDefault="00EC01EA" w:rsidP="00D3177F">
            <w:pPr>
              <w:jc w:val="center"/>
            </w:pPr>
            <w:r w:rsidRPr="00E30C67">
              <w:t xml:space="preserve">4508 № 550146 </w:t>
            </w:r>
          </w:p>
        </w:tc>
        <w:tc>
          <w:tcPr>
            <w:tcW w:w="2268" w:type="dxa"/>
          </w:tcPr>
          <w:p w:rsidR="00EC01EA" w:rsidRPr="00E30C67" w:rsidRDefault="00EC01EA" w:rsidP="00D3177F"/>
        </w:tc>
      </w:tr>
      <w:tr w:rsidR="00EC01EA" w:rsidRPr="00E30C67">
        <w:tc>
          <w:tcPr>
            <w:tcW w:w="817" w:type="dxa"/>
          </w:tcPr>
          <w:p w:rsidR="00EC01EA" w:rsidRPr="00E30C67" w:rsidRDefault="00EC01EA" w:rsidP="00D3177F">
            <w:pPr>
              <w:numPr>
                <w:ilvl w:val="0"/>
                <w:numId w:val="3"/>
              </w:numPr>
              <w:tabs>
                <w:tab w:val="left" w:pos="284"/>
              </w:tabs>
              <w:ind w:left="426" w:right="176"/>
            </w:pPr>
          </w:p>
        </w:tc>
        <w:tc>
          <w:tcPr>
            <w:tcW w:w="3827" w:type="dxa"/>
          </w:tcPr>
          <w:p w:rsidR="00EC01EA" w:rsidRPr="00E30C67" w:rsidRDefault="00EC01EA" w:rsidP="00D3177F">
            <w:r w:rsidRPr="00E30C67">
              <w:t>Петрова Валентина  Ивановна</w:t>
            </w:r>
          </w:p>
        </w:tc>
        <w:tc>
          <w:tcPr>
            <w:tcW w:w="2268" w:type="dxa"/>
          </w:tcPr>
          <w:p w:rsidR="00EC01EA" w:rsidRPr="00E30C67" w:rsidRDefault="00EC01EA" w:rsidP="00D3177F">
            <w:pPr>
              <w:jc w:val="center"/>
            </w:pPr>
            <w:r w:rsidRPr="00E30C67">
              <w:t xml:space="preserve">22 99 №249724 </w:t>
            </w:r>
          </w:p>
        </w:tc>
        <w:tc>
          <w:tcPr>
            <w:tcW w:w="2268" w:type="dxa"/>
          </w:tcPr>
          <w:p w:rsidR="00EC01EA" w:rsidRPr="00E30C67" w:rsidRDefault="00EC01EA" w:rsidP="00D3177F"/>
        </w:tc>
      </w:tr>
      <w:tr w:rsidR="00EC01EA" w:rsidRPr="00E30C67">
        <w:tc>
          <w:tcPr>
            <w:tcW w:w="817" w:type="dxa"/>
          </w:tcPr>
          <w:p w:rsidR="00EC01EA" w:rsidRPr="00E30C67" w:rsidRDefault="00EC01EA" w:rsidP="00D3177F">
            <w:pPr>
              <w:numPr>
                <w:ilvl w:val="0"/>
                <w:numId w:val="3"/>
              </w:numPr>
              <w:tabs>
                <w:tab w:val="left" w:pos="284"/>
              </w:tabs>
              <w:ind w:left="426" w:right="176"/>
            </w:pPr>
          </w:p>
        </w:tc>
        <w:tc>
          <w:tcPr>
            <w:tcW w:w="3827" w:type="dxa"/>
          </w:tcPr>
          <w:p w:rsidR="00EC01EA" w:rsidRPr="00E30C67" w:rsidRDefault="00EC01EA" w:rsidP="00D3177F">
            <w:r w:rsidRPr="00E30C67">
              <w:t>Абашина Людмила Михайловна</w:t>
            </w:r>
          </w:p>
        </w:tc>
        <w:tc>
          <w:tcPr>
            <w:tcW w:w="2268" w:type="dxa"/>
          </w:tcPr>
          <w:p w:rsidR="00EC01EA" w:rsidRPr="00E30C67" w:rsidRDefault="00EC01EA" w:rsidP="00D3177F">
            <w:pPr>
              <w:jc w:val="center"/>
            </w:pPr>
            <w:r w:rsidRPr="00E30C67">
              <w:t xml:space="preserve">22 05 № 559539 </w:t>
            </w:r>
          </w:p>
        </w:tc>
        <w:tc>
          <w:tcPr>
            <w:tcW w:w="2268" w:type="dxa"/>
          </w:tcPr>
          <w:p w:rsidR="00EC01EA" w:rsidRPr="00E30C67" w:rsidRDefault="00EC01EA" w:rsidP="00D3177F"/>
        </w:tc>
      </w:tr>
      <w:tr w:rsidR="00EC01EA" w:rsidRPr="00E30C67">
        <w:tc>
          <w:tcPr>
            <w:tcW w:w="817" w:type="dxa"/>
          </w:tcPr>
          <w:p w:rsidR="00EC01EA" w:rsidRPr="00E30C67" w:rsidRDefault="00EC01EA" w:rsidP="00D3177F">
            <w:pPr>
              <w:numPr>
                <w:ilvl w:val="0"/>
                <w:numId w:val="3"/>
              </w:numPr>
              <w:tabs>
                <w:tab w:val="left" w:pos="284"/>
              </w:tabs>
              <w:ind w:left="426" w:right="176"/>
            </w:pPr>
          </w:p>
        </w:tc>
        <w:tc>
          <w:tcPr>
            <w:tcW w:w="3827" w:type="dxa"/>
          </w:tcPr>
          <w:p w:rsidR="00EC01EA" w:rsidRPr="00E30C67" w:rsidRDefault="00EC01EA" w:rsidP="00D3177F">
            <w:r w:rsidRPr="00E30C67">
              <w:t>Тарасова Галина Васильевна</w:t>
            </w:r>
          </w:p>
        </w:tc>
        <w:tc>
          <w:tcPr>
            <w:tcW w:w="2268" w:type="dxa"/>
          </w:tcPr>
          <w:p w:rsidR="00EC01EA" w:rsidRPr="00E30C67" w:rsidRDefault="00EC01EA" w:rsidP="00D3177F">
            <w:pPr>
              <w:jc w:val="center"/>
            </w:pPr>
            <w:r w:rsidRPr="00E30C67">
              <w:t>22 03 № 709177</w:t>
            </w:r>
          </w:p>
        </w:tc>
        <w:tc>
          <w:tcPr>
            <w:tcW w:w="2268" w:type="dxa"/>
          </w:tcPr>
          <w:p w:rsidR="00EC01EA" w:rsidRPr="00E30C67" w:rsidRDefault="00EC01EA" w:rsidP="00D3177F"/>
        </w:tc>
      </w:tr>
      <w:tr w:rsidR="00EC01EA" w:rsidRPr="00E30C67">
        <w:tc>
          <w:tcPr>
            <w:tcW w:w="817" w:type="dxa"/>
          </w:tcPr>
          <w:p w:rsidR="00EC01EA" w:rsidRPr="00E30C67" w:rsidRDefault="00EC01EA" w:rsidP="00D3177F">
            <w:pPr>
              <w:numPr>
                <w:ilvl w:val="0"/>
                <w:numId w:val="3"/>
              </w:numPr>
              <w:tabs>
                <w:tab w:val="left" w:pos="284"/>
              </w:tabs>
              <w:ind w:left="426" w:right="176"/>
            </w:pPr>
          </w:p>
        </w:tc>
        <w:tc>
          <w:tcPr>
            <w:tcW w:w="3827" w:type="dxa"/>
          </w:tcPr>
          <w:p w:rsidR="00EC01EA" w:rsidRPr="00E30C67" w:rsidRDefault="00EC01EA" w:rsidP="00D3177F">
            <w:r w:rsidRPr="00E30C67">
              <w:t>Волков</w:t>
            </w:r>
            <w:r>
              <w:t xml:space="preserve"> </w:t>
            </w:r>
            <w:r w:rsidRPr="00E30C67">
              <w:t>Иван</w:t>
            </w:r>
            <w:r>
              <w:t xml:space="preserve"> </w:t>
            </w:r>
            <w:r w:rsidRPr="00E30C67">
              <w:t>Петрович</w:t>
            </w:r>
          </w:p>
        </w:tc>
        <w:tc>
          <w:tcPr>
            <w:tcW w:w="2268" w:type="dxa"/>
          </w:tcPr>
          <w:p w:rsidR="00EC01EA" w:rsidRPr="00E30C67" w:rsidRDefault="00EC01EA" w:rsidP="00D3177F">
            <w:pPr>
              <w:jc w:val="center"/>
            </w:pPr>
            <w:r w:rsidRPr="00E30C67">
              <w:t>2202</w:t>
            </w:r>
            <w:r>
              <w:t xml:space="preserve"> </w:t>
            </w:r>
            <w:r w:rsidRPr="00E30C67">
              <w:t>026867</w:t>
            </w:r>
          </w:p>
        </w:tc>
        <w:tc>
          <w:tcPr>
            <w:tcW w:w="2268" w:type="dxa"/>
          </w:tcPr>
          <w:p w:rsidR="00EC01EA" w:rsidRPr="00E30C67" w:rsidRDefault="00EC01EA" w:rsidP="00D3177F">
            <w:r w:rsidRPr="00E30C67">
              <w:t>Сеченовское МО</w:t>
            </w:r>
          </w:p>
        </w:tc>
      </w:tr>
      <w:tr w:rsidR="00EC01EA" w:rsidRPr="00E30C67">
        <w:tc>
          <w:tcPr>
            <w:tcW w:w="817" w:type="dxa"/>
          </w:tcPr>
          <w:p w:rsidR="00EC01EA" w:rsidRPr="00E30C67" w:rsidRDefault="00EC01EA" w:rsidP="00D3177F">
            <w:pPr>
              <w:numPr>
                <w:ilvl w:val="0"/>
                <w:numId w:val="3"/>
              </w:numPr>
              <w:tabs>
                <w:tab w:val="left" w:pos="284"/>
              </w:tabs>
              <w:ind w:left="426" w:right="176"/>
            </w:pPr>
          </w:p>
        </w:tc>
        <w:tc>
          <w:tcPr>
            <w:tcW w:w="3827" w:type="dxa"/>
          </w:tcPr>
          <w:p w:rsidR="00EC01EA" w:rsidRPr="00E30C67" w:rsidRDefault="00EC01EA" w:rsidP="00D3177F">
            <w:r w:rsidRPr="00E30C67">
              <w:t>Малеев</w:t>
            </w:r>
            <w:r>
              <w:t xml:space="preserve"> </w:t>
            </w:r>
            <w:r w:rsidRPr="00E30C67">
              <w:t>Сергей</w:t>
            </w:r>
            <w:r>
              <w:t xml:space="preserve"> </w:t>
            </w:r>
            <w:r w:rsidRPr="00E30C67">
              <w:t>Михайлович</w:t>
            </w:r>
          </w:p>
        </w:tc>
        <w:tc>
          <w:tcPr>
            <w:tcW w:w="2268" w:type="dxa"/>
          </w:tcPr>
          <w:p w:rsidR="00EC01EA" w:rsidRPr="00E30C67" w:rsidRDefault="00EC01EA" w:rsidP="00D3177F">
            <w:pPr>
              <w:jc w:val="center"/>
            </w:pPr>
            <w:r w:rsidRPr="00E30C67">
              <w:t>2204</w:t>
            </w:r>
            <w:r>
              <w:t xml:space="preserve"> </w:t>
            </w:r>
            <w:r w:rsidRPr="00E30C67">
              <w:t>118665</w:t>
            </w:r>
          </w:p>
        </w:tc>
        <w:tc>
          <w:tcPr>
            <w:tcW w:w="2268" w:type="dxa"/>
          </w:tcPr>
          <w:p w:rsidR="00EC01EA" w:rsidRPr="00E30C67" w:rsidRDefault="00EC01EA" w:rsidP="00D3177F"/>
        </w:tc>
      </w:tr>
      <w:tr w:rsidR="00EC01EA" w:rsidRPr="00E30C67">
        <w:tc>
          <w:tcPr>
            <w:tcW w:w="817" w:type="dxa"/>
          </w:tcPr>
          <w:p w:rsidR="00EC01EA" w:rsidRPr="00E30C67" w:rsidRDefault="00EC01EA" w:rsidP="00D3177F">
            <w:pPr>
              <w:numPr>
                <w:ilvl w:val="0"/>
                <w:numId w:val="3"/>
              </w:numPr>
              <w:tabs>
                <w:tab w:val="left" w:pos="284"/>
              </w:tabs>
              <w:ind w:left="426" w:right="176"/>
            </w:pPr>
          </w:p>
        </w:tc>
        <w:tc>
          <w:tcPr>
            <w:tcW w:w="3827" w:type="dxa"/>
          </w:tcPr>
          <w:p w:rsidR="00EC01EA" w:rsidRPr="00E30C67" w:rsidRDefault="00EC01EA" w:rsidP="00D3177F">
            <w:r w:rsidRPr="00E30C67">
              <w:t xml:space="preserve">Смирнов </w:t>
            </w:r>
            <w:r>
              <w:t xml:space="preserve"> </w:t>
            </w:r>
            <w:r w:rsidRPr="00E30C67">
              <w:t>Валерий</w:t>
            </w:r>
            <w:r>
              <w:t xml:space="preserve"> </w:t>
            </w:r>
            <w:r w:rsidRPr="00E30C67">
              <w:t>Геннадьевич</w:t>
            </w:r>
          </w:p>
        </w:tc>
        <w:tc>
          <w:tcPr>
            <w:tcW w:w="2268" w:type="dxa"/>
          </w:tcPr>
          <w:p w:rsidR="00EC01EA" w:rsidRPr="00E30C67" w:rsidRDefault="00EC01EA" w:rsidP="00D3177F">
            <w:pPr>
              <w:jc w:val="center"/>
            </w:pPr>
            <w:r w:rsidRPr="00E30C67">
              <w:t>2203</w:t>
            </w:r>
            <w:r>
              <w:t xml:space="preserve"> </w:t>
            </w:r>
            <w:r w:rsidRPr="00E30C67">
              <w:t>322859</w:t>
            </w:r>
          </w:p>
        </w:tc>
        <w:tc>
          <w:tcPr>
            <w:tcW w:w="2268" w:type="dxa"/>
          </w:tcPr>
          <w:p w:rsidR="00EC01EA" w:rsidRPr="00E30C67" w:rsidRDefault="00EC01EA" w:rsidP="00D3177F"/>
        </w:tc>
      </w:tr>
      <w:tr w:rsidR="00EC01EA" w:rsidRPr="00E30C67">
        <w:tc>
          <w:tcPr>
            <w:tcW w:w="817" w:type="dxa"/>
          </w:tcPr>
          <w:p w:rsidR="00EC01EA" w:rsidRPr="00E30C67" w:rsidRDefault="00EC01EA" w:rsidP="00D3177F">
            <w:pPr>
              <w:numPr>
                <w:ilvl w:val="0"/>
                <w:numId w:val="3"/>
              </w:numPr>
              <w:tabs>
                <w:tab w:val="left" w:pos="284"/>
              </w:tabs>
              <w:ind w:left="426" w:right="176"/>
            </w:pPr>
          </w:p>
        </w:tc>
        <w:tc>
          <w:tcPr>
            <w:tcW w:w="3827" w:type="dxa"/>
          </w:tcPr>
          <w:p w:rsidR="00EC01EA" w:rsidRPr="00E30C67" w:rsidRDefault="00EC01EA" w:rsidP="00D3177F">
            <w:r w:rsidRPr="00E30C67">
              <w:t xml:space="preserve">Айсин </w:t>
            </w:r>
            <w:r>
              <w:t xml:space="preserve"> </w:t>
            </w:r>
            <w:r w:rsidRPr="00E30C67">
              <w:t>Вафа</w:t>
            </w:r>
            <w:r>
              <w:t xml:space="preserve"> </w:t>
            </w:r>
            <w:r w:rsidRPr="00E30C67">
              <w:t>Абдуллович</w:t>
            </w:r>
          </w:p>
        </w:tc>
        <w:tc>
          <w:tcPr>
            <w:tcW w:w="2268" w:type="dxa"/>
          </w:tcPr>
          <w:p w:rsidR="00EC01EA" w:rsidRPr="00E30C67" w:rsidRDefault="00EC01EA" w:rsidP="00D3177F">
            <w:pPr>
              <w:jc w:val="center"/>
            </w:pPr>
            <w:r w:rsidRPr="00E30C67">
              <w:t>2203</w:t>
            </w:r>
            <w:r>
              <w:t xml:space="preserve"> </w:t>
            </w:r>
            <w:r w:rsidRPr="00E30C67">
              <w:t>410298</w:t>
            </w:r>
          </w:p>
        </w:tc>
        <w:tc>
          <w:tcPr>
            <w:tcW w:w="2268" w:type="dxa"/>
          </w:tcPr>
          <w:p w:rsidR="00EC01EA" w:rsidRPr="00E30C67" w:rsidRDefault="00EC01EA" w:rsidP="00D3177F"/>
        </w:tc>
      </w:tr>
      <w:tr w:rsidR="00EC01EA" w:rsidRPr="00E30C67">
        <w:tc>
          <w:tcPr>
            <w:tcW w:w="817" w:type="dxa"/>
          </w:tcPr>
          <w:p w:rsidR="00EC01EA" w:rsidRPr="00E30C67" w:rsidRDefault="00EC01EA" w:rsidP="00D3177F">
            <w:pPr>
              <w:numPr>
                <w:ilvl w:val="0"/>
                <w:numId w:val="3"/>
              </w:numPr>
              <w:tabs>
                <w:tab w:val="left" w:pos="284"/>
              </w:tabs>
              <w:ind w:left="426" w:right="176"/>
            </w:pPr>
          </w:p>
        </w:tc>
        <w:tc>
          <w:tcPr>
            <w:tcW w:w="3827" w:type="dxa"/>
          </w:tcPr>
          <w:p w:rsidR="00EC01EA" w:rsidRPr="00E30C67" w:rsidRDefault="00EC01EA" w:rsidP="00D3177F">
            <w:r w:rsidRPr="00E30C67">
              <w:t>Зубкова</w:t>
            </w:r>
            <w:r>
              <w:t xml:space="preserve"> </w:t>
            </w:r>
            <w:r w:rsidRPr="00E30C67">
              <w:t xml:space="preserve">Ирина </w:t>
            </w:r>
            <w:r>
              <w:t xml:space="preserve"> </w:t>
            </w:r>
            <w:r w:rsidRPr="00E30C67">
              <w:t>Михайловна</w:t>
            </w:r>
          </w:p>
        </w:tc>
        <w:tc>
          <w:tcPr>
            <w:tcW w:w="2268" w:type="dxa"/>
          </w:tcPr>
          <w:p w:rsidR="00EC01EA" w:rsidRPr="00E30C67" w:rsidRDefault="00EC01EA" w:rsidP="00D3177F">
            <w:pPr>
              <w:jc w:val="center"/>
            </w:pPr>
            <w:r w:rsidRPr="00E30C67">
              <w:t>2203</w:t>
            </w:r>
            <w:r>
              <w:t xml:space="preserve"> </w:t>
            </w:r>
            <w:r w:rsidRPr="00E30C67">
              <w:t>623683</w:t>
            </w:r>
          </w:p>
        </w:tc>
        <w:tc>
          <w:tcPr>
            <w:tcW w:w="2268" w:type="dxa"/>
          </w:tcPr>
          <w:p w:rsidR="00EC01EA" w:rsidRPr="00E30C67" w:rsidRDefault="00EC01EA" w:rsidP="00D3177F"/>
        </w:tc>
      </w:tr>
      <w:tr w:rsidR="00EC01EA" w:rsidRPr="00E30C67">
        <w:tc>
          <w:tcPr>
            <w:tcW w:w="817" w:type="dxa"/>
          </w:tcPr>
          <w:p w:rsidR="00EC01EA" w:rsidRPr="00E30C67" w:rsidRDefault="00EC01EA" w:rsidP="00D3177F">
            <w:pPr>
              <w:numPr>
                <w:ilvl w:val="0"/>
                <w:numId w:val="3"/>
              </w:numPr>
              <w:tabs>
                <w:tab w:val="left" w:pos="284"/>
              </w:tabs>
              <w:ind w:left="426" w:right="176"/>
            </w:pPr>
          </w:p>
        </w:tc>
        <w:tc>
          <w:tcPr>
            <w:tcW w:w="3827" w:type="dxa"/>
          </w:tcPr>
          <w:p w:rsidR="00EC01EA" w:rsidRPr="00E30C67" w:rsidRDefault="00EC01EA" w:rsidP="00D3177F">
            <w:r w:rsidRPr="00E30C67">
              <w:t>Павлов</w:t>
            </w:r>
            <w:r>
              <w:t xml:space="preserve"> </w:t>
            </w:r>
            <w:r w:rsidRPr="00E30C67">
              <w:t>Николай</w:t>
            </w:r>
            <w:r>
              <w:t xml:space="preserve"> </w:t>
            </w:r>
            <w:r w:rsidRPr="00E30C67">
              <w:t>Викторович</w:t>
            </w:r>
          </w:p>
        </w:tc>
        <w:tc>
          <w:tcPr>
            <w:tcW w:w="2268" w:type="dxa"/>
          </w:tcPr>
          <w:p w:rsidR="00EC01EA" w:rsidRPr="00E30C67" w:rsidRDefault="00EC01EA" w:rsidP="00D3177F">
            <w:pPr>
              <w:jc w:val="center"/>
            </w:pPr>
            <w:r w:rsidRPr="00E30C67">
              <w:t>2202</w:t>
            </w:r>
            <w:r>
              <w:t xml:space="preserve"> </w:t>
            </w:r>
            <w:r w:rsidRPr="00E30C67">
              <w:t>867768</w:t>
            </w:r>
          </w:p>
        </w:tc>
        <w:tc>
          <w:tcPr>
            <w:tcW w:w="2268" w:type="dxa"/>
          </w:tcPr>
          <w:p w:rsidR="00EC01EA" w:rsidRPr="00E30C67" w:rsidRDefault="00EC01EA" w:rsidP="00D3177F"/>
        </w:tc>
      </w:tr>
      <w:tr w:rsidR="00EC01EA" w:rsidRPr="00E30C67">
        <w:tc>
          <w:tcPr>
            <w:tcW w:w="817" w:type="dxa"/>
          </w:tcPr>
          <w:p w:rsidR="00EC01EA" w:rsidRPr="00E30C67" w:rsidRDefault="00EC01EA" w:rsidP="00D3177F">
            <w:pPr>
              <w:numPr>
                <w:ilvl w:val="0"/>
                <w:numId w:val="3"/>
              </w:numPr>
              <w:tabs>
                <w:tab w:val="left" w:pos="284"/>
              </w:tabs>
              <w:ind w:left="426" w:right="176"/>
            </w:pPr>
          </w:p>
        </w:tc>
        <w:tc>
          <w:tcPr>
            <w:tcW w:w="3827" w:type="dxa"/>
          </w:tcPr>
          <w:p w:rsidR="00EC01EA" w:rsidRPr="00E30C67" w:rsidRDefault="00EC01EA" w:rsidP="00D3177F">
            <w:r w:rsidRPr="00E30C67">
              <w:t>Наборнов</w:t>
            </w:r>
            <w:r>
              <w:t xml:space="preserve"> </w:t>
            </w:r>
            <w:r w:rsidRPr="00E30C67">
              <w:t>Евгений</w:t>
            </w:r>
            <w:r>
              <w:t xml:space="preserve"> </w:t>
            </w:r>
            <w:r w:rsidRPr="00E30C67">
              <w:t>Геннадьевич</w:t>
            </w:r>
          </w:p>
        </w:tc>
        <w:tc>
          <w:tcPr>
            <w:tcW w:w="2268" w:type="dxa"/>
          </w:tcPr>
          <w:p w:rsidR="00EC01EA" w:rsidRPr="00E30C67" w:rsidRDefault="00EC01EA" w:rsidP="00D3177F">
            <w:pPr>
              <w:jc w:val="center"/>
            </w:pPr>
            <w:r w:rsidRPr="00E30C67">
              <w:t>2204</w:t>
            </w:r>
            <w:r>
              <w:t xml:space="preserve"> </w:t>
            </w:r>
            <w:r w:rsidRPr="00E30C67">
              <w:t>118749</w:t>
            </w:r>
          </w:p>
        </w:tc>
        <w:tc>
          <w:tcPr>
            <w:tcW w:w="2268" w:type="dxa"/>
          </w:tcPr>
          <w:p w:rsidR="00EC01EA" w:rsidRPr="00E30C67" w:rsidRDefault="00EC01EA" w:rsidP="00D3177F"/>
        </w:tc>
      </w:tr>
      <w:tr w:rsidR="00EC01EA" w:rsidRPr="00E30C67">
        <w:tc>
          <w:tcPr>
            <w:tcW w:w="817" w:type="dxa"/>
          </w:tcPr>
          <w:p w:rsidR="00EC01EA" w:rsidRPr="00E30C67" w:rsidRDefault="00EC01EA" w:rsidP="00D3177F">
            <w:pPr>
              <w:numPr>
                <w:ilvl w:val="0"/>
                <w:numId w:val="3"/>
              </w:numPr>
              <w:tabs>
                <w:tab w:val="left" w:pos="284"/>
              </w:tabs>
              <w:ind w:left="426" w:right="176"/>
            </w:pPr>
          </w:p>
        </w:tc>
        <w:tc>
          <w:tcPr>
            <w:tcW w:w="3827" w:type="dxa"/>
          </w:tcPr>
          <w:p w:rsidR="00EC01EA" w:rsidRPr="00E30C67" w:rsidRDefault="00EC01EA" w:rsidP="00D3177F">
            <w:r w:rsidRPr="00E30C67">
              <w:t>Ефремова</w:t>
            </w:r>
            <w:r>
              <w:t xml:space="preserve"> </w:t>
            </w:r>
            <w:r w:rsidRPr="00E30C67">
              <w:t>Марина</w:t>
            </w:r>
            <w:r>
              <w:t xml:space="preserve"> </w:t>
            </w:r>
            <w:r w:rsidRPr="00E30C67">
              <w:t>Николаевна</w:t>
            </w:r>
          </w:p>
        </w:tc>
        <w:tc>
          <w:tcPr>
            <w:tcW w:w="2268" w:type="dxa"/>
          </w:tcPr>
          <w:p w:rsidR="00EC01EA" w:rsidRPr="00E30C67" w:rsidRDefault="00EC01EA" w:rsidP="00D3177F">
            <w:pPr>
              <w:jc w:val="center"/>
            </w:pPr>
            <w:r w:rsidRPr="00E30C67">
              <w:t>2204</w:t>
            </w:r>
            <w:r>
              <w:t xml:space="preserve"> </w:t>
            </w:r>
            <w:r w:rsidRPr="00E30C67">
              <w:t>082428</w:t>
            </w:r>
          </w:p>
        </w:tc>
        <w:tc>
          <w:tcPr>
            <w:tcW w:w="2268" w:type="dxa"/>
          </w:tcPr>
          <w:p w:rsidR="00EC01EA" w:rsidRPr="00E30C67" w:rsidRDefault="00EC01EA" w:rsidP="00D3177F"/>
        </w:tc>
      </w:tr>
      <w:tr w:rsidR="00EC01EA" w:rsidRPr="00E30C67">
        <w:tc>
          <w:tcPr>
            <w:tcW w:w="817" w:type="dxa"/>
          </w:tcPr>
          <w:p w:rsidR="00EC01EA" w:rsidRPr="00E30C67" w:rsidRDefault="00EC01EA" w:rsidP="00D3177F">
            <w:pPr>
              <w:numPr>
                <w:ilvl w:val="0"/>
                <w:numId w:val="3"/>
              </w:numPr>
              <w:tabs>
                <w:tab w:val="left" w:pos="284"/>
              </w:tabs>
              <w:ind w:left="426" w:right="176"/>
            </w:pPr>
          </w:p>
        </w:tc>
        <w:tc>
          <w:tcPr>
            <w:tcW w:w="3827" w:type="dxa"/>
          </w:tcPr>
          <w:p w:rsidR="00EC01EA" w:rsidRPr="00E30C67" w:rsidRDefault="00EC01EA" w:rsidP="00D3177F">
            <w:r w:rsidRPr="00E30C67">
              <w:t>Беденков</w:t>
            </w:r>
            <w:r>
              <w:t xml:space="preserve"> </w:t>
            </w:r>
            <w:r w:rsidRPr="00E30C67">
              <w:t>Алексей</w:t>
            </w:r>
            <w:r>
              <w:t xml:space="preserve"> </w:t>
            </w:r>
            <w:r w:rsidRPr="00E30C67">
              <w:t>Федорович</w:t>
            </w:r>
          </w:p>
        </w:tc>
        <w:tc>
          <w:tcPr>
            <w:tcW w:w="2268" w:type="dxa"/>
          </w:tcPr>
          <w:p w:rsidR="00EC01EA" w:rsidRPr="00E30C67" w:rsidRDefault="00EC01EA" w:rsidP="00D3177F">
            <w:pPr>
              <w:jc w:val="center"/>
            </w:pPr>
            <w:r w:rsidRPr="00E30C67">
              <w:t>2202</w:t>
            </w:r>
            <w:r>
              <w:t xml:space="preserve"> </w:t>
            </w:r>
            <w:r w:rsidRPr="00E30C67">
              <w:t>733078</w:t>
            </w:r>
          </w:p>
        </w:tc>
        <w:tc>
          <w:tcPr>
            <w:tcW w:w="2268" w:type="dxa"/>
          </w:tcPr>
          <w:p w:rsidR="00EC01EA" w:rsidRPr="00E30C67" w:rsidRDefault="00EC01EA" w:rsidP="00D3177F"/>
        </w:tc>
      </w:tr>
      <w:tr w:rsidR="00EC01EA" w:rsidRPr="00E30C67">
        <w:tc>
          <w:tcPr>
            <w:tcW w:w="817" w:type="dxa"/>
          </w:tcPr>
          <w:p w:rsidR="00EC01EA" w:rsidRPr="00E30C67" w:rsidRDefault="00EC01EA" w:rsidP="00D3177F">
            <w:pPr>
              <w:numPr>
                <w:ilvl w:val="0"/>
                <w:numId w:val="3"/>
              </w:numPr>
              <w:tabs>
                <w:tab w:val="left" w:pos="284"/>
              </w:tabs>
              <w:ind w:left="426" w:right="176"/>
            </w:pPr>
          </w:p>
        </w:tc>
        <w:tc>
          <w:tcPr>
            <w:tcW w:w="3827" w:type="dxa"/>
          </w:tcPr>
          <w:p w:rsidR="00EC01EA" w:rsidRPr="00E30C67" w:rsidRDefault="00EC01EA" w:rsidP="00D3177F">
            <w:r w:rsidRPr="00E30C67">
              <w:t>Слугин</w:t>
            </w:r>
            <w:r>
              <w:t xml:space="preserve"> </w:t>
            </w:r>
            <w:r w:rsidRPr="00E30C67">
              <w:t>Георгий</w:t>
            </w:r>
            <w:r>
              <w:t xml:space="preserve"> </w:t>
            </w:r>
            <w:r w:rsidRPr="00E30C67">
              <w:t>Николаевич</w:t>
            </w:r>
          </w:p>
        </w:tc>
        <w:tc>
          <w:tcPr>
            <w:tcW w:w="2268" w:type="dxa"/>
          </w:tcPr>
          <w:p w:rsidR="00EC01EA" w:rsidRPr="00E30C67" w:rsidRDefault="00EC01EA" w:rsidP="00D3177F">
            <w:pPr>
              <w:jc w:val="center"/>
            </w:pPr>
            <w:r w:rsidRPr="00E30C67">
              <w:t>2202</w:t>
            </w:r>
            <w:r>
              <w:t xml:space="preserve"> </w:t>
            </w:r>
            <w:r w:rsidRPr="00E30C67">
              <w:t>026435</w:t>
            </w:r>
          </w:p>
        </w:tc>
        <w:tc>
          <w:tcPr>
            <w:tcW w:w="2268" w:type="dxa"/>
          </w:tcPr>
          <w:p w:rsidR="00EC01EA" w:rsidRPr="00E30C67" w:rsidRDefault="00EC01EA" w:rsidP="00D3177F"/>
        </w:tc>
      </w:tr>
      <w:tr w:rsidR="00EC01EA" w:rsidRPr="00E30C67">
        <w:tc>
          <w:tcPr>
            <w:tcW w:w="817" w:type="dxa"/>
          </w:tcPr>
          <w:p w:rsidR="00EC01EA" w:rsidRPr="00E30C67" w:rsidRDefault="00EC01EA" w:rsidP="00D3177F">
            <w:pPr>
              <w:numPr>
                <w:ilvl w:val="0"/>
                <w:numId w:val="3"/>
              </w:numPr>
              <w:tabs>
                <w:tab w:val="left" w:pos="284"/>
              </w:tabs>
              <w:ind w:left="426" w:right="176"/>
            </w:pPr>
          </w:p>
        </w:tc>
        <w:tc>
          <w:tcPr>
            <w:tcW w:w="3827" w:type="dxa"/>
          </w:tcPr>
          <w:p w:rsidR="00EC01EA" w:rsidRPr="00E30C67" w:rsidRDefault="00EC01EA" w:rsidP="00D3177F">
            <w:r w:rsidRPr="00E30C67">
              <w:t>Малеева</w:t>
            </w:r>
            <w:r>
              <w:t xml:space="preserve"> </w:t>
            </w:r>
            <w:r w:rsidRPr="00E30C67">
              <w:t>Елена</w:t>
            </w:r>
            <w:r>
              <w:t xml:space="preserve"> </w:t>
            </w:r>
            <w:r w:rsidRPr="00E30C67">
              <w:t>Николаевна</w:t>
            </w:r>
          </w:p>
        </w:tc>
        <w:tc>
          <w:tcPr>
            <w:tcW w:w="2268" w:type="dxa"/>
          </w:tcPr>
          <w:p w:rsidR="00EC01EA" w:rsidRPr="00E30C67" w:rsidRDefault="00EC01EA" w:rsidP="00D3177F">
            <w:pPr>
              <w:jc w:val="center"/>
            </w:pPr>
            <w:r w:rsidRPr="00E30C67">
              <w:t>2202</w:t>
            </w:r>
            <w:r>
              <w:t xml:space="preserve"> </w:t>
            </w:r>
            <w:r w:rsidRPr="00E30C67">
              <w:t>491204</w:t>
            </w:r>
          </w:p>
        </w:tc>
        <w:tc>
          <w:tcPr>
            <w:tcW w:w="2268" w:type="dxa"/>
          </w:tcPr>
          <w:p w:rsidR="00EC01EA" w:rsidRPr="00E30C67" w:rsidRDefault="00EC01EA" w:rsidP="00D3177F"/>
        </w:tc>
      </w:tr>
      <w:tr w:rsidR="00EC01EA" w:rsidRPr="00E30C67">
        <w:tc>
          <w:tcPr>
            <w:tcW w:w="817" w:type="dxa"/>
          </w:tcPr>
          <w:p w:rsidR="00EC01EA" w:rsidRPr="00E30C67" w:rsidRDefault="00EC01EA" w:rsidP="00D3177F">
            <w:pPr>
              <w:numPr>
                <w:ilvl w:val="0"/>
                <w:numId w:val="3"/>
              </w:numPr>
              <w:tabs>
                <w:tab w:val="left" w:pos="284"/>
              </w:tabs>
              <w:ind w:left="426" w:right="176"/>
            </w:pPr>
          </w:p>
        </w:tc>
        <w:tc>
          <w:tcPr>
            <w:tcW w:w="3827" w:type="dxa"/>
          </w:tcPr>
          <w:p w:rsidR="00EC01EA" w:rsidRPr="00E30C67" w:rsidRDefault="00EC01EA" w:rsidP="00D3177F">
            <w:r w:rsidRPr="00E30C67">
              <w:t>Лифанов</w:t>
            </w:r>
            <w:r>
              <w:t xml:space="preserve"> </w:t>
            </w:r>
            <w:r w:rsidRPr="00E30C67">
              <w:t>Олег</w:t>
            </w:r>
            <w:r>
              <w:t xml:space="preserve"> </w:t>
            </w:r>
            <w:r w:rsidRPr="00E30C67">
              <w:t>Анатольевич</w:t>
            </w:r>
          </w:p>
        </w:tc>
        <w:tc>
          <w:tcPr>
            <w:tcW w:w="2268" w:type="dxa"/>
          </w:tcPr>
          <w:p w:rsidR="00EC01EA" w:rsidRPr="00E30C67" w:rsidRDefault="00EC01EA" w:rsidP="00D3177F">
            <w:pPr>
              <w:jc w:val="center"/>
            </w:pPr>
            <w:r w:rsidRPr="00E30C67">
              <w:t>2204</w:t>
            </w:r>
            <w:r>
              <w:t xml:space="preserve"> </w:t>
            </w:r>
            <w:r w:rsidRPr="00E30C67">
              <w:t>144825</w:t>
            </w:r>
          </w:p>
        </w:tc>
        <w:tc>
          <w:tcPr>
            <w:tcW w:w="2268" w:type="dxa"/>
          </w:tcPr>
          <w:p w:rsidR="00EC01EA" w:rsidRPr="00E30C67" w:rsidRDefault="00EC01EA" w:rsidP="00D3177F"/>
        </w:tc>
      </w:tr>
      <w:tr w:rsidR="00EC01EA" w:rsidRPr="00E30C67">
        <w:tc>
          <w:tcPr>
            <w:tcW w:w="817" w:type="dxa"/>
          </w:tcPr>
          <w:p w:rsidR="00EC01EA" w:rsidRPr="00E30C67" w:rsidRDefault="00EC01EA" w:rsidP="00D3177F">
            <w:pPr>
              <w:numPr>
                <w:ilvl w:val="0"/>
                <w:numId w:val="3"/>
              </w:numPr>
              <w:tabs>
                <w:tab w:val="left" w:pos="284"/>
              </w:tabs>
              <w:ind w:left="426" w:right="176"/>
            </w:pPr>
          </w:p>
        </w:tc>
        <w:tc>
          <w:tcPr>
            <w:tcW w:w="3827" w:type="dxa"/>
          </w:tcPr>
          <w:p w:rsidR="00EC01EA" w:rsidRPr="00E30C67" w:rsidRDefault="00EC01EA" w:rsidP="00D3177F">
            <w:r w:rsidRPr="00E30C67">
              <w:t>Чукорев</w:t>
            </w:r>
            <w:r>
              <w:t xml:space="preserve"> </w:t>
            </w:r>
            <w:r w:rsidRPr="00E30C67">
              <w:t>Вадим</w:t>
            </w:r>
            <w:r>
              <w:t xml:space="preserve"> </w:t>
            </w:r>
            <w:r w:rsidRPr="00E30C67">
              <w:t>Леонидович</w:t>
            </w:r>
          </w:p>
        </w:tc>
        <w:tc>
          <w:tcPr>
            <w:tcW w:w="2268" w:type="dxa"/>
          </w:tcPr>
          <w:p w:rsidR="00EC01EA" w:rsidRPr="00E30C67" w:rsidRDefault="00EC01EA" w:rsidP="00D3177F">
            <w:pPr>
              <w:jc w:val="center"/>
            </w:pPr>
            <w:r w:rsidRPr="00E30C67">
              <w:t>2204</w:t>
            </w:r>
            <w:r>
              <w:t xml:space="preserve"> </w:t>
            </w:r>
            <w:r w:rsidRPr="00E30C67">
              <w:t>118888</w:t>
            </w:r>
          </w:p>
        </w:tc>
        <w:tc>
          <w:tcPr>
            <w:tcW w:w="2268" w:type="dxa"/>
          </w:tcPr>
          <w:p w:rsidR="00EC01EA" w:rsidRPr="00E30C67" w:rsidRDefault="00EC01EA" w:rsidP="00D3177F"/>
        </w:tc>
      </w:tr>
      <w:tr w:rsidR="00EC01EA" w:rsidRPr="00E30C67">
        <w:tc>
          <w:tcPr>
            <w:tcW w:w="817" w:type="dxa"/>
          </w:tcPr>
          <w:p w:rsidR="00EC01EA" w:rsidRPr="00E30C67" w:rsidRDefault="00EC01EA" w:rsidP="00D3177F">
            <w:pPr>
              <w:numPr>
                <w:ilvl w:val="0"/>
                <w:numId w:val="3"/>
              </w:numPr>
              <w:tabs>
                <w:tab w:val="left" w:pos="284"/>
              </w:tabs>
              <w:ind w:left="426" w:right="176"/>
            </w:pPr>
          </w:p>
        </w:tc>
        <w:tc>
          <w:tcPr>
            <w:tcW w:w="3827" w:type="dxa"/>
          </w:tcPr>
          <w:p w:rsidR="00EC01EA" w:rsidRPr="00E30C67" w:rsidRDefault="00EC01EA" w:rsidP="00D3177F">
            <w:r w:rsidRPr="00E30C67">
              <w:t>Рыженкова</w:t>
            </w:r>
            <w:r>
              <w:t xml:space="preserve"> </w:t>
            </w:r>
            <w:r w:rsidRPr="00E30C67">
              <w:t>Ольга</w:t>
            </w:r>
            <w:r>
              <w:t xml:space="preserve"> </w:t>
            </w:r>
            <w:r w:rsidRPr="00E30C67">
              <w:t>Николаевна</w:t>
            </w:r>
          </w:p>
        </w:tc>
        <w:tc>
          <w:tcPr>
            <w:tcW w:w="2268" w:type="dxa"/>
          </w:tcPr>
          <w:p w:rsidR="00EC01EA" w:rsidRPr="00E30C67" w:rsidRDefault="00EC01EA" w:rsidP="00D3177F">
            <w:pPr>
              <w:jc w:val="center"/>
            </w:pPr>
            <w:r w:rsidRPr="00E30C67">
              <w:t>2202</w:t>
            </w:r>
            <w:r>
              <w:t xml:space="preserve"> </w:t>
            </w:r>
            <w:r w:rsidRPr="00E30C67">
              <w:t>026422</w:t>
            </w:r>
          </w:p>
        </w:tc>
        <w:tc>
          <w:tcPr>
            <w:tcW w:w="2268" w:type="dxa"/>
          </w:tcPr>
          <w:p w:rsidR="00EC01EA" w:rsidRPr="00E30C67" w:rsidRDefault="00EC01EA" w:rsidP="00D3177F"/>
        </w:tc>
      </w:tr>
      <w:tr w:rsidR="00EC01EA" w:rsidRPr="00E30C67">
        <w:tc>
          <w:tcPr>
            <w:tcW w:w="817" w:type="dxa"/>
          </w:tcPr>
          <w:p w:rsidR="00EC01EA" w:rsidRPr="00E30C67" w:rsidRDefault="00EC01EA" w:rsidP="00D3177F">
            <w:pPr>
              <w:numPr>
                <w:ilvl w:val="0"/>
                <w:numId w:val="3"/>
              </w:numPr>
              <w:tabs>
                <w:tab w:val="left" w:pos="284"/>
              </w:tabs>
              <w:ind w:left="426" w:right="176"/>
            </w:pPr>
          </w:p>
        </w:tc>
        <w:tc>
          <w:tcPr>
            <w:tcW w:w="3827" w:type="dxa"/>
          </w:tcPr>
          <w:p w:rsidR="00EC01EA" w:rsidRPr="00E30C67" w:rsidRDefault="00EC01EA" w:rsidP="00D3177F">
            <w:r w:rsidRPr="00E30C67">
              <w:t xml:space="preserve">Пудов </w:t>
            </w:r>
            <w:r>
              <w:t xml:space="preserve"> </w:t>
            </w:r>
            <w:r w:rsidRPr="00E30C67">
              <w:t>Андрей</w:t>
            </w:r>
            <w:r>
              <w:t xml:space="preserve"> </w:t>
            </w:r>
            <w:r w:rsidRPr="00E30C67">
              <w:t>Станиславович</w:t>
            </w:r>
          </w:p>
        </w:tc>
        <w:tc>
          <w:tcPr>
            <w:tcW w:w="2268" w:type="dxa"/>
          </w:tcPr>
          <w:p w:rsidR="00EC01EA" w:rsidRPr="00E30C67" w:rsidRDefault="00EC01EA" w:rsidP="00D3177F">
            <w:pPr>
              <w:jc w:val="center"/>
            </w:pPr>
            <w:r w:rsidRPr="00E30C67">
              <w:t>2203</w:t>
            </w:r>
            <w:r>
              <w:t xml:space="preserve"> </w:t>
            </w:r>
            <w:r w:rsidRPr="00E30C67">
              <w:t>741745</w:t>
            </w:r>
          </w:p>
        </w:tc>
        <w:tc>
          <w:tcPr>
            <w:tcW w:w="2268" w:type="dxa"/>
          </w:tcPr>
          <w:p w:rsidR="00EC01EA" w:rsidRPr="00E30C67" w:rsidRDefault="00EC01EA" w:rsidP="00D3177F"/>
        </w:tc>
      </w:tr>
      <w:tr w:rsidR="00EC01EA" w:rsidRPr="00E30C67">
        <w:tc>
          <w:tcPr>
            <w:tcW w:w="817" w:type="dxa"/>
          </w:tcPr>
          <w:p w:rsidR="00EC01EA" w:rsidRPr="00E30C67" w:rsidRDefault="00EC01EA" w:rsidP="00D3177F">
            <w:pPr>
              <w:numPr>
                <w:ilvl w:val="0"/>
                <w:numId w:val="3"/>
              </w:numPr>
              <w:tabs>
                <w:tab w:val="left" w:pos="284"/>
              </w:tabs>
              <w:ind w:left="426" w:right="176"/>
            </w:pPr>
          </w:p>
        </w:tc>
        <w:tc>
          <w:tcPr>
            <w:tcW w:w="3827" w:type="dxa"/>
          </w:tcPr>
          <w:p w:rsidR="00EC01EA" w:rsidRPr="00E30C67" w:rsidRDefault="00EC01EA" w:rsidP="00D317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30C67">
              <w:rPr>
                <w:rFonts w:ascii="Times New Roman" w:hAnsi="Times New Roman" w:cs="Times New Roman"/>
                <w:sz w:val="24"/>
                <w:szCs w:val="24"/>
              </w:rPr>
              <w:t xml:space="preserve">Волков Владимир Иванович </w:t>
            </w:r>
          </w:p>
        </w:tc>
        <w:tc>
          <w:tcPr>
            <w:tcW w:w="2268" w:type="dxa"/>
          </w:tcPr>
          <w:p w:rsidR="00EC01EA" w:rsidRPr="00E30C67" w:rsidRDefault="00EC01EA" w:rsidP="00D3177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2206</w:t>
            </w:r>
            <w:r w:rsidRPr="00E30C67">
              <w:rPr>
                <w:rFonts w:ascii="Times New Roman" w:hAnsi="Times New Roman" w:cs="Times New Roman"/>
                <w:sz w:val="24"/>
                <w:szCs w:val="24"/>
              </w:rPr>
              <w:t xml:space="preserve"> 945926</w:t>
            </w:r>
          </w:p>
        </w:tc>
        <w:tc>
          <w:tcPr>
            <w:tcW w:w="2268" w:type="dxa"/>
          </w:tcPr>
          <w:p w:rsidR="00EC01EA" w:rsidRPr="00E30C67" w:rsidRDefault="00EC01EA" w:rsidP="00D317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30C67">
              <w:rPr>
                <w:rFonts w:ascii="Times New Roman" w:hAnsi="Times New Roman" w:cs="Times New Roman"/>
                <w:sz w:val="24"/>
                <w:szCs w:val="24"/>
              </w:rPr>
              <w:t>Шатковское МО</w:t>
            </w:r>
          </w:p>
        </w:tc>
      </w:tr>
      <w:tr w:rsidR="00EC01EA" w:rsidRPr="00E30C67">
        <w:tc>
          <w:tcPr>
            <w:tcW w:w="817" w:type="dxa"/>
          </w:tcPr>
          <w:p w:rsidR="00EC01EA" w:rsidRPr="00E30C67" w:rsidRDefault="00EC01EA" w:rsidP="00D3177F">
            <w:pPr>
              <w:numPr>
                <w:ilvl w:val="0"/>
                <w:numId w:val="3"/>
              </w:numPr>
              <w:tabs>
                <w:tab w:val="left" w:pos="284"/>
              </w:tabs>
              <w:ind w:left="426" w:right="176"/>
            </w:pPr>
          </w:p>
        </w:tc>
        <w:tc>
          <w:tcPr>
            <w:tcW w:w="3827" w:type="dxa"/>
          </w:tcPr>
          <w:p w:rsidR="00EC01EA" w:rsidRPr="00E30C67" w:rsidRDefault="00EC01EA" w:rsidP="00D317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Беднов Александр Николаевич </w:t>
            </w:r>
          </w:p>
        </w:tc>
        <w:tc>
          <w:tcPr>
            <w:tcW w:w="2268" w:type="dxa"/>
          </w:tcPr>
          <w:p w:rsidR="00EC01EA" w:rsidRPr="00E30C67" w:rsidRDefault="00EC01EA" w:rsidP="00D3177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22 02</w:t>
            </w:r>
            <w:r w:rsidRPr="00E30C67">
              <w:rPr>
                <w:rFonts w:ascii="Times New Roman" w:hAnsi="Times New Roman" w:cs="Times New Roman"/>
                <w:sz w:val="24"/>
                <w:szCs w:val="24"/>
              </w:rPr>
              <w:t xml:space="preserve"> 689248</w:t>
            </w:r>
          </w:p>
        </w:tc>
        <w:tc>
          <w:tcPr>
            <w:tcW w:w="2268" w:type="dxa"/>
          </w:tcPr>
          <w:p w:rsidR="00EC01EA" w:rsidRPr="00E30C67" w:rsidRDefault="00EC01EA" w:rsidP="00D317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01EA" w:rsidRPr="00E30C67">
        <w:tc>
          <w:tcPr>
            <w:tcW w:w="817" w:type="dxa"/>
          </w:tcPr>
          <w:p w:rsidR="00EC01EA" w:rsidRPr="00E30C67" w:rsidRDefault="00EC01EA" w:rsidP="00D3177F">
            <w:pPr>
              <w:numPr>
                <w:ilvl w:val="0"/>
                <w:numId w:val="3"/>
              </w:numPr>
              <w:tabs>
                <w:tab w:val="left" w:pos="284"/>
              </w:tabs>
              <w:ind w:left="426" w:right="176"/>
            </w:pPr>
          </w:p>
        </w:tc>
        <w:tc>
          <w:tcPr>
            <w:tcW w:w="3827" w:type="dxa"/>
          </w:tcPr>
          <w:p w:rsidR="00EC01EA" w:rsidRPr="00E30C67" w:rsidRDefault="00EC01EA" w:rsidP="00D317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30C67">
              <w:rPr>
                <w:rFonts w:ascii="Times New Roman" w:hAnsi="Times New Roman" w:cs="Times New Roman"/>
                <w:sz w:val="24"/>
                <w:szCs w:val="24"/>
              </w:rPr>
              <w:t xml:space="preserve">Стрельцов Иван Иванович </w:t>
            </w:r>
          </w:p>
        </w:tc>
        <w:tc>
          <w:tcPr>
            <w:tcW w:w="2268" w:type="dxa"/>
          </w:tcPr>
          <w:p w:rsidR="00EC01EA" w:rsidRPr="00E30C67" w:rsidRDefault="00EC01EA" w:rsidP="00D3177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22 06</w:t>
            </w:r>
            <w:r w:rsidRPr="00E30C67">
              <w:rPr>
                <w:rFonts w:ascii="Times New Roman" w:hAnsi="Times New Roman" w:cs="Times New Roman"/>
                <w:sz w:val="24"/>
                <w:szCs w:val="24"/>
              </w:rPr>
              <w:t xml:space="preserve"> 892792</w:t>
            </w:r>
          </w:p>
        </w:tc>
        <w:tc>
          <w:tcPr>
            <w:tcW w:w="2268" w:type="dxa"/>
          </w:tcPr>
          <w:p w:rsidR="00EC01EA" w:rsidRPr="00E30C67" w:rsidRDefault="00EC01EA" w:rsidP="00D317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01EA" w:rsidRPr="00E30C67">
        <w:tc>
          <w:tcPr>
            <w:tcW w:w="817" w:type="dxa"/>
          </w:tcPr>
          <w:p w:rsidR="00EC01EA" w:rsidRPr="00E30C67" w:rsidRDefault="00EC01EA" w:rsidP="00D3177F">
            <w:pPr>
              <w:numPr>
                <w:ilvl w:val="0"/>
                <w:numId w:val="3"/>
              </w:numPr>
              <w:tabs>
                <w:tab w:val="left" w:pos="284"/>
              </w:tabs>
              <w:ind w:left="426" w:right="176"/>
            </w:pPr>
          </w:p>
        </w:tc>
        <w:tc>
          <w:tcPr>
            <w:tcW w:w="3827" w:type="dxa"/>
          </w:tcPr>
          <w:p w:rsidR="00EC01EA" w:rsidRPr="0004753C" w:rsidRDefault="00EC01EA" w:rsidP="00D317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04753C">
              <w:rPr>
                <w:rFonts w:ascii="Times New Roman" w:hAnsi="Times New Roman" w:cs="Times New Roman"/>
                <w:sz w:val="24"/>
                <w:szCs w:val="24"/>
              </w:rPr>
              <w:t xml:space="preserve">Борисов Александр Иванович </w:t>
            </w:r>
          </w:p>
        </w:tc>
        <w:tc>
          <w:tcPr>
            <w:tcW w:w="2268" w:type="dxa"/>
          </w:tcPr>
          <w:p w:rsidR="00EC01EA" w:rsidRPr="00332CBC" w:rsidRDefault="00EC01EA" w:rsidP="00D3177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2CBC">
              <w:rPr>
                <w:rFonts w:ascii="Times New Roman" w:hAnsi="Times New Roman" w:cs="Times New Roman"/>
                <w:sz w:val="24"/>
                <w:szCs w:val="24"/>
              </w:rPr>
              <w:t>2208 268413</w:t>
            </w:r>
          </w:p>
        </w:tc>
        <w:tc>
          <w:tcPr>
            <w:tcW w:w="2268" w:type="dxa"/>
          </w:tcPr>
          <w:p w:rsidR="00EC01EA" w:rsidRPr="00E30C67" w:rsidRDefault="00EC01EA" w:rsidP="00D317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01EA" w:rsidRPr="00E30C67">
        <w:tc>
          <w:tcPr>
            <w:tcW w:w="817" w:type="dxa"/>
          </w:tcPr>
          <w:p w:rsidR="00EC01EA" w:rsidRPr="00E30C67" w:rsidRDefault="00EC01EA" w:rsidP="00D3177F">
            <w:pPr>
              <w:numPr>
                <w:ilvl w:val="0"/>
                <w:numId w:val="3"/>
              </w:numPr>
              <w:tabs>
                <w:tab w:val="left" w:pos="284"/>
              </w:tabs>
              <w:ind w:left="426" w:right="176"/>
            </w:pPr>
          </w:p>
        </w:tc>
        <w:tc>
          <w:tcPr>
            <w:tcW w:w="3827" w:type="dxa"/>
          </w:tcPr>
          <w:p w:rsidR="00EC01EA" w:rsidRPr="0004753C" w:rsidRDefault="00EC01EA" w:rsidP="00D317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04753C">
              <w:rPr>
                <w:rFonts w:ascii="Times New Roman" w:hAnsi="Times New Roman" w:cs="Times New Roman"/>
                <w:sz w:val="24"/>
                <w:szCs w:val="24"/>
              </w:rPr>
              <w:t xml:space="preserve">Крупнов Леонид Александрович </w:t>
            </w:r>
          </w:p>
        </w:tc>
        <w:tc>
          <w:tcPr>
            <w:tcW w:w="2268" w:type="dxa"/>
          </w:tcPr>
          <w:p w:rsidR="00EC01EA" w:rsidRPr="00332CBC" w:rsidRDefault="00EC01EA" w:rsidP="00D3177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2CBC">
              <w:rPr>
                <w:rFonts w:ascii="Times New Roman" w:hAnsi="Times New Roman" w:cs="Times New Roman"/>
                <w:sz w:val="24"/>
                <w:szCs w:val="24"/>
              </w:rPr>
              <w:t>2204 689600</w:t>
            </w:r>
          </w:p>
        </w:tc>
        <w:tc>
          <w:tcPr>
            <w:tcW w:w="2268" w:type="dxa"/>
          </w:tcPr>
          <w:p w:rsidR="00EC01EA" w:rsidRPr="00E30C67" w:rsidRDefault="00EC01EA" w:rsidP="00D317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01EA" w:rsidRPr="00E30C67">
        <w:tc>
          <w:tcPr>
            <w:tcW w:w="817" w:type="dxa"/>
          </w:tcPr>
          <w:p w:rsidR="00EC01EA" w:rsidRPr="00E30C67" w:rsidRDefault="00EC01EA" w:rsidP="00D3177F">
            <w:pPr>
              <w:numPr>
                <w:ilvl w:val="0"/>
                <w:numId w:val="3"/>
              </w:numPr>
              <w:tabs>
                <w:tab w:val="left" w:pos="284"/>
              </w:tabs>
              <w:ind w:left="426" w:right="176"/>
            </w:pPr>
          </w:p>
        </w:tc>
        <w:tc>
          <w:tcPr>
            <w:tcW w:w="3827" w:type="dxa"/>
          </w:tcPr>
          <w:p w:rsidR="00EC01EA" w:rsidRPr="0004753C" w:rsidRDefault="00EC01EA" w:rsidP="00D317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04753C">
              <w:rPr>
                <w:rFonts w:ascii="Times New Roman" w:hAnsi="Times New Roman" w:cs="Times New Roman"/>
                <w:sz w:val="24"/>
                <w:szCs w:val="24"/>
              </w:rPr>
              <w:t xml:space="preserve">Зимняков Борис Сергеевич </w:t>
            </w:r>
          </w:p>
        </w:tc>
        <w:tc>
          <w:tcPr>
            <w:tcW w:w="2268" w:type="dxa"/>
          </w:tcPr>
          <w:p w:rsidR="00EC01EA" w:rsidRPr="00332CBC" w:rsidRDefault="00EC01EA" w:rsidP="00D3177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2CBC">
              <w:rPr>
                <w:rFonts w:ascii="Times New Roman" w:hAnsi="Times New Roman" w:cs="Times New Roman"/>
                <w:sz w:val="24"/>
                <w:szCs w:val="24"/>
              </w:rPr>
              <w:t>2202 581614</w:t>
            </w:r>
          </w:p>
        </w:tc>
        <w:tc>
          <w:tcPr>
            <w:tcW w:w="2268" w:type="dxa"/>
          </w:tcPr>
          <w:p w:rsidR="00EC01EA" w:rsidRPr="00E30C67" w:rsidRDefault="00EC01EA" w:rsidP="00D317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01EA" w:rsidRPr="00E30C67">
        <w:tc>
          <w:tcPr>
            <w:tcW w:w="817" w:type="dxa"/>
          </w:tcPr>
          <w:p w:rsidR="00EC01EA" w:rsidRPr="00E30C67" w:rsidRDefault="00EC01EA" w:rsidP="00D3177F">
            <w:pPr>
              <w:numPr>
                <w:ilvl w:val="0"/>
                <w:numId w:val="3"/>
              </w:numPr>
              <w:tabs>
                <w:tab w:val="left" w:pos="284"/>
              </w:tabs>
              <w:ind w:left="426" w:right="176"/>
            </w:pPr>
          </w:p>
        </w:tc>
        <w:tc>
          <w:tcPr>
            <w:tcW w:w="3827" w:type="dxa"/>
          </w:tcPr>
          <w:p w:rsidR="00EC01EA" w:rsidRPr="0004753C" w:rsidRDefault="00EC01EA" w:rsidP="00D317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04753C">
              <w:rPr>
                <w:rFonts w:ascii="Times New Roman" w:hAnsi="Times New Roman" w:cs="Times New Roman"/>
                <w:sz w:val="24"/>
                <w:szCs w:val="24"/>
              </w:rPr>
              <w:t xml:space="preserve">Монахова Нина Борисовна </w:t>
            </w:r>
          </w:p>
        </w:tc>
        <w:tc>
          <w:tcPr>
            <w:tcW w:w="2268" w:type="dxa"/>
          </w:tcPr>
          <w:p w:rsidR="00EC01EA" w:rsidRPr="00332CBC" w:rsidRDefault="00EC01EA" w:rsidP="00D3177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2CBC">
              <w:rPr>
                <w:rFonts w:ascii="Times New Roman" w:hAnsi="Times New Roman" w:cs="Times New Roman"/>
                <w:sz w:val="24"/>
                <w:szCs w:val="24"/>
              </w:rPr>
              <w:t>2208 291774</w:t>
            </w:r>
          </w:p>
        </w:tc>
        <w:tc>
          <w:tcPr>
            <w:tcW w:w="2268" w:type="dxa"/>
          </w:tcPr>
          <w:p w:rsidR="00EC01EA" w:rsidRPr="00E30C67" w:rsidRDefault="00EC01EA" w:rsidP="00D317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01EA" w:rsidRPr="00E30C67">
        <w:tc>
          <w:tcPr>
            <w:tcW w:w="817" w:type="dxa"/>
          </w:tcPr>
          <w:p w:rsidR="00EC01EA" w:rsidRPr="00E30C67" w:rsidRDefault="00EC01EA" w:rsidP="00D3177F">
            <w:pPr>
              <w:numPr>
                <w:ilvl w:val="0"/>
                <w:numId w:val="3"/>
              </w:numPr>
              <w:tabs>
                <w:tab w:val="left" w:pos="284"/>
              </w:tabs>
              <w:ind w:left="426" w:right="176"/>
            </w:pPr>
          </w:p>
        </w:tc>
        <w:tc>
          <w:tcPr>
            <w:tcW w:w="3827" w:type="dxa"/>
          </w:tcPr>
          <w:p w:rsidR="00EC01EA" w:rsidRPr="0004753C" w:rsidRDefault="00EC01EA" w:rsidP="00D317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04753C">
              <w:rPr>
                <w:rFonts w:ascii="Times New Roman" w:hAnsi="Times New Roman" w:cs="Times New Roman"/>
                <w:sz w:val="24"/>
                <w:szCs w:val="24"/>
              </w:rPr>
              <w:t xml:space="preserve">Овчинников Михаил Иннокентьевич </w:t>
            </w:r>
          </w:p>
        </w:tc>
        <w:tc>
          <w:tcPr>
            <w:tcW w:w="2268" w:type="dxa"/>
          </w:tcPr>
          <w:p w:rsidR="00EC01EA" w:rsidRPr="00332CBC" w:rsidRDefault="00EC01EA" w:rsidP="00D3177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2CBC">
              <w:rPr>
                <w:rFonts w:ascii="Times New Roman" w:hAnsi="Times New Roman" w:cs="Times New Roman"/>
                <w:sz w:val="24"/>
                <w:szCs w:val="24"/>
              </w:rPr>
              <w:t>2200 690381</w:t>
            </w:r>
          </w:p>
        </w:tc>
        <w:tc>
          <w:tcPr>
            <w:tcW w:w="2268" w:type="dxa"/>
          </w:tcPr>
          <w:p w:rsidR="00EC01EA" w:rsidRPr="00E30C67" w:rsidRDefault="00EC01EA" w:rsidP="00D317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01EA" w:rsidRPr="00E30C67">
        <w:tc>
          <w:tcPr>
            <w:tcW w:w="817" w:type="dxa"/>
          </w:tcPr>
          <w:p w:rsidR="00EC01EA" w:rsidRPr="00E30C67" w:rsidRDefault="00EC01EA" w:rsidP="00D3177F">
            <w:pPr>
              <w:numPr>
                <w:ilvl w:val="0"/>
                <w:numId w:val="3"/>
              </w:numPr>
              <w:tabs>
                <w:tab w:val="left" w:pos="284"/>
              </w:tabs>
              <w:ind w:left="426" w:right="176"/>
            </w:pPr>
          </w:p>
        </w:tc>
        <w:tc>
          <w:tcPr>
            <w:tcW w:w="3827" w:type="dxa"/>
          </w:tcPr>
          <w:p w:rsidR="00EC01EA" w:rsidRPr="009C19B0" w:rsidRDefault="00EC01EA" w:rsidP="00D3177F">
            <w:pPr>
              <w:pStyle w:val="NoSpacing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C19B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Балашов Владимир Анатольевич </w:t>
            </w:r>
          </w:p>
        </w:tc>
        <w:tc>
          <w:tcPr>
            <w:tcW w:w="2268" w:type="dxa"/>
          </w:tcPr>
          <w:p w:rsidR="00EC01EA" w:rsidRPr="00E30C67" w:rsidRDefault="00EC01EA" w:rsidP="00D3177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2203 653446</w:t>
            </w:r>
          </w:p>
        </w:tc>
        <w:tc>
          <w:tcPr>
            <w:tcW w:w="2268" w:type="dxa"/>
          </w:tcPr>
          <w:p w:rsidR="00EC01EA" w:rsidRPr="00E30C67" w:rsidRDefault="00EC01EA" w:rsidP="00D317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01EA" w:rsidRPr="00E30C67">
        <w:tc>
          <w:tcPr>
            <w:tcW w:w="817" w:type="dxa"/>
          </w:tcPr>
          <w:p w:rsidR="00EC01EA" w:rsidRPr="00E30C67" w:rsidRDefault="00EC01EA" w:rsidP="00D3177F">
            <w:pPr>
              <w:numPr>
                <w:ilvl w:val="0"/>
                <w:numId w:val="3"/>
              </w:numPr>
              <w:tabs>
                <w:tab w:val="left" w:pos="284"/>
              </w:tabs>
              <w:ind w:left="426" w:right="176"/>
            </w:pPr>
          </w:p>
        </w:tc>
        <w:tc>
          <w:tcPr>
            <w:tcW w:w="3827" w:type="dxa"/>
          </w:tcPr>
          <w:p w:rsidR="00EC01EA" w:rsidRPr="009C19B0" w:rsidRDefault="00EC01EA" w:rsidP="00D3177F">
            <w:pPr>
              <w:pStyle w:val="NoSpacing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C19B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Алешин Сергей Александрович </w:t>
            </w:r>
          </w:p>
        </w:tc>
        <w:tc>
          <w:tcPr>
            <w:tcW w:w="2268" w:type="dxa"/>
          </w:tcPr>
          <w:p w:rsidR="00EC01EA" w:rsidRPr="00E30C67" w:rsidRDefault="00EC01EA" w:rsidP="00D3177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2200 397509</w:t>
            </w:r>
          </w:p>
        </w:tc>
        <w:tc>
          <w:tcPr>
            <w:tcW w:w="2268" w:type="dxa"/>
          </w:tcPr>
          <w:p w:rsidR="00EC01EA" w:rsidRPr="00E30C67" w:rsidRDefault="00EC01EA" w:rsidP="00D317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01EA" w:rsidRPr="00E30C67">
        <w:tc>
          <w:tcPr>
            <w:tcW w:w="817" w:type="dxa"/>
          </w:tcPr>
          <w:p w:rsidR="00EC01EA" w:rsidRPr="00E30C67" w:rsidRDefault="00EC01EA" w:rsidP="00D3177F">
            <w:pPr>
              <w:numPr>
                <w:ilvl w:val="0"/>
                <w:numId w:val="3"/>
              </w:numPr>
              <w:tabs>
                <w:tab w:val="left" w:pos="284"/>
              </w:tabs>
              <w:ind w:left="426" w:right="176"/>
            </w:pPr>
          </w:p>
        </w:tc>
        <w:tc>
          <w:tcPr>
            <w:tcW w:w="3827" w:type="dxa"/>
          </w:tcPr>
          <w:p w:rsidR="00EC01EA" w:rsidRPr="00E30C67" w:rsidRDefault="00EC01EA" w:rsidP="00D3177F">
            <w:r w:rsidRPr="00E30C67">
              <w:t>Еремеев Александр Федорович</w:t>
            </w:r>
          </w:p>
        </w:tc>
        <w:tc>
          <w:tcPr>
            <w:tcW w:w="2268" w:type="dxa"/>
          </w:tcPr>
          <w:p w:rsidR="00EC01EA" w:rsidRPr="00E30C67" w:rsidRDefault="00EC01EA" w:rsidP="00D3177F">
            <w:pPr>
              <w:jc w:val="center"/>
            </w:pPr>
            <w:r w:rsidRPr="00E30C67">
              <w:t>2210 613423</w:t>
            </w:r>
          </w:p>
        </w:tc>
        <w:tc>
          <w:tcPr>
            <w:tcW w:w="2268" w:type="dxa"/>
          </w:tcPr>
          <w:p w:rsidR="00EC01EA" w:rsidRPr="00E30C67" w:rsidRDefault="00EC01EA" w:rsidP="00D3177F">
            <w:r w:rsidRPr="00E30C67">
              <w:t>Вадское МО</w:t>
            </w:r>
          </w:p>
        </w:tc>
      </w:tr>
      <w:tr w:rsidR="00EC01EA" w:rsidRPr="00E30C67">
        <w:tc>
          <w:tcPr>
            <w:tcW w:w="817" w:type="dxa"/>
          </w:tcPr>
          <w:p w:rsidR="00EC01EA" w:rsidRPr="00E30C67" w:rsidRDefault="00EC01EA" w:rsidP="00D3177F">
            <w:pPr>
              <w:numPr>
                <w:ilvl w:val="0"/>
                <w:numId w:val="3"/>
              </w:numPr>
              <w:tabs>
                <w:tab w:val="left" w:pos="284"/>
              </w:tabs>
              <w:ind w:left="426" w:right="176"/>
            </w:pPr>
          </w:p>
        </w:tc>
        <w:tc>
          <w:tcPr>
            <w:tcW w:w="3827" w:type="dxa"/>
          </w:tcPr>
          <w:p w:rsidR="00EC01EA" w:rsidRPr="00E30C67" w:rsidRDefault="00EC01EA" w:rsidP="00D3177F">
            <w:r w:rsidRPr="00E30C67">
              <w:t>Усынин Николай Викторович</w:t>
            </w:r>
          </w:p>
        </w:tc>
        <w:tc>
          <w:tcPr>
            <w:tcW w:w="2268" w:type="dxa"/>
          </w:tcPr>
          <w:p w:rsidR="00EC01EA" w:rsidRPr="00E30C67" w:rsidRDefault="00EC01EA" w:rsidP="00D3177F">
            <w:pPr>
              <w:jc w:val="center"/>
            </w:pPr>
            <w:r w:rsidRPr="00E30C67">
              <w:t>2204 273822</w:t>
            </w:r>
          </w:p>
        </w:tc>
        <w:tc>
          <w:tcPr>
            <w:tcW w:w="2268" w:type="dxa"/>
          </w:tcPr>
          <w:p w:rsidR="00EC01EA" w:rsidRPr="00E30C67" w:rsidRDefault="00EC01EA" w:rsidP="00D3177F"/>
        </w:tc>
      </w:tr>
      <w:tr w:rsidR="00EC01EA" w:rsidRPr="00E30C67">
        <w:tc>
          <w:tcPr>
            <w:tcW w:w="817" w:type="dxa"/>
          </w:tcPr>
          <w:p w:rsidR="00EC01EA" w:rsidRPr="00E30C67" w:rsidRDefault="00EC01EA" w:rsidP="00D3177F">
            <w:pPr>
              <w:numPr>
                <w:ilvl w:val="0"/>
                <w:numId w:val="3"/>
              </w:numPr>
              <w:tabs>
                <w:tab w:val="left" w:pos="284"/>
              </w:tabs>
              <w:ind w:left="426" w:right="176"/>
            </w:pPr>
          </w:p>
        </w:tc>
        <w:tc>
          <w:tcPr>
            <w:tcW w:w="3827" w:type="dxa"/>
          </w:tcPr>
          <w:p w:rsidR="00EC01EA" w:rsidRPr="00E30C67" w:rsidRDefault="00EC01EA" w:rsidP="00D3177F">
            <w:r w:rsidRPr="00E30C67">
              <w:t>Хандогина Елена Александровна</w:t>
            </w:r>
          </w:p>
        </w:tc>
        <w:tc>
          <w:tcPr>
            <w:tcW w:w="2268" w:type="dxa"/>
          </w:tcPr>
          <w:p w:rsidR="00EC01EA" w:rsidRPr="00E30C67" w:rsidRDefault="00EC01EA" w:rsidP="00D3177F">
            <w:pPr>
              <w:jc w:val="center"/>
            </w:pPr>
            <w:r w:rsidRPr="00E30C67">
              <w:t>2200 494626</w:t>
            </w:r>
          </w:p>
        </w:tc>
        <w:tc>
          <w:tcPr>
            <w:tcW w:w="2268" w:type="dxa"/>
          </w:tcPr>
          <w:p w:rsidR="00EC01EA" w:rsidRPr="00E30C67" w:rsidRDefault="00EC01EA" w:rsidP="00D3177F"/>
        </w:tc>
      </w:tr>
      <w:tr w:rsidR="00EC01EA" w:rsidRPr="00E30C67">
        <w:tc>
          <w:tcPr>
            <w:tcW w:w="817" w:type="dxa"/>
          </w:tcPr>
          <w:p w:rsidR="00EC01EA" w:rsidRPr="00E30C67" w:rsidRDefault="00EC01EA" w:rsidP="00D3177F">
            <w:pPr>
              <w:numPr>
                <w:ilvl w:val="0"/>
                <w:numId w:val="3"/>
              </w:numPr>
              <w:tabs>
                <w:tab w:val="left" w:pos="284"/>
              </w:tabs>
              <w:ind w:left="426" w:right="176"/>
            </w:pPr>
          </w:p>
        </w:tc>
        <w:tc>
          <w:tcPr>
            <w:tcW w:w="3827" w:type="dxa"/>
          </w:tcPr>
          <w:p w:rsidR="00EC01EA" w:rsidRPr="00E30C67" w:rsidRDefault="00EC01EA" w:rsidP="00D3177F">
            <w:r w:rsidRPr="00E30C67">
              <w:t>Гулиев Рафаил Матлабович</w:t>
            </w:r>
          </w:p>
        </w:tc>
        <w:tc>
          <w:tcPr>
            <w:tcW w:w="2268" w:type="dxa"/>
          </w:tcPr>
          <w:p w:rsidR="00EC01EA" w:rsidRPr="00E30C67" w:rsidRDefault="00EC01EA" w:rsidP="00D3177F">
            <w:pPr>
              <w:jc w:val="center"/>
            </w:pPr>
            <w:r w:rsidRPr="00E30C67">
              <w:t>2200 373638</w:t>
            </w:r>
          </w:p>
        </w:tc>
        <w:tc>
          <w:tcPr>
            <w:tcW w:w="2268" w:type="dxa"/>
          </w:tcPr>
          <w:p w:rsidR="00EC01EA" w:rsidRPr="00E30C67" w:rsidRDefault="00EC01EA" w:rsidP="00D3177F"/>
        </w:tc>
      </w:tr>
      <w:tr w:rsidR="00EC01EA" w:rsidRPr="00E30C67">
        <w:tc>
          <w:tcPr>
            <w:tcW w:w="817" w:type="dxa"/>
          </w:tcPr>
          <w:p w:rsidR="00EC01EA" w:rsidRPr="00E30C67" w:rsidRDefault="00EC01EA" w:rsidP="00D3177F">
            <w:pPr>
              <w:numPr>
                <w:ilvl w:val="0"/>
                <w:numId w:val="3"/>
              </w:numPr>
              <w:tabs>
                <w:tab w:val="left" w:pos="284"/>
              </w:tabs>
              <w:ind w:left="426" w:right="176"/>
            </w:pPr>
          </w:p>
        </w:tc>
        <w:tc>
          <w:tcPr>
            <w:tcW w:w="3827" w:type="dxa"/>
          </w:tcPr>
          <w:p w:rsidR="00EC01EA" w:rsidRPr="00E30C67" w:rsidRDefault="00EC01EA" w:rsidP="00D3177F">
            <w:r w:rsidRPr="00E30C67">
              <w:t>Панина Вера Николаевна</w:t>
            </w:r>
          </w:p>
        </w:tc>
        <w:tc>
          <w:tcPr>
            <w:tcW w:w="2268" w:type="dxa"/>
          </w:tcPr>
          <w:p w:rsidR="00EC01EA" w:rsidRPr="00E30C67" w:rsidRDefault="00EC01EA" w:rsidP="00D3177F">
            <w:pPr>
              <w:jc w:val="center"/>
            </w:pPr>
            <w:r w:rsidRPr="00E30C67">
              <w:t>2200 495995</w:t>
            </w:r>
          </w:p>
        </w:tc>
        <w:tc>
          <w:tcPr>
            <w:tcW w:w="2268" w:type="dxa"/>
          </w:tcPr>
          <w:p w:rsidR="00EC01EA" w:rsidRPr="00E30C67" w:rsidRDefault="00EC01EA" w:rsidP="00D3177F"/>
        </w:tc>
      </w:tr>
      <w:tr w:rsidR="00EC01EA" w:rsidRPr="00E30C67">
        <w:tc>
          <w:tcPr>
            <w:tcW w:w="817" w:type="dxa"/>
          </w:tcPr>
          <w:p w:rsidR="00EC01EA" w:rsidRPr="00E30C67" w:rsidRDefault="00EC01EA" w:rsidP="00D3177F">
            <w:pPr>
              <w:numPr>
                <w:ilvl w:val="0"/>
                <w:numId w:val="3"/>
              </w:numPr>
              <w:tabs>
                <w:tab w:val="left" w:pos="284"/>
              </w:tabs>
              <w:ind w:left="426" w:right="176"/>
            </w:pPr>
          </w:p>
        </w:tc>
        <w:tc>
          <w:tcPr>
            <w:tcW w:w="3827" w:type="dxa"/>
          </w:tcPr>
          <w:p w:rsidR="00EC01EA" w:rsidRPr="00E30C67" w:rsidRDefault="00EC01EA" w:rsidP="00D3177F">
            <w:r w:rsidRPr="00E30C67">
              <w:t>Суряков Александр Александрович</w:t>
            </w:r>
          </w:p>
        </w:tc>
        <w:tc>
          <w:tcPr>
            <w:tcW w:w="2268" w:type="dxa"/>
          </w:tcPr>
          <w:p w:rsidR="00EC01EA" w:rsidRPr="00E30C67" w:rsidRDefault="00EC01EA" w:rsidP="00D3177F">
            <w:pPr>
              <w:jc w:val="center"/>
            </w:pPr>
            <w:r w:rsidRPr="00E30C67">
              <w:t>2203 308242</w:t>
            </w:r>
          </w:p>
        </w:tc>
        <w:tc>
          <w:tcPr>
            <w:tcW w:w="2268" w:type="dxa"/>
          </w:tcPr>
          <w:p w:rsidR="00EC01EA" w:rsidRPr="00E30C67" w:rsidRDefault="00EC01EA" w:rsidP="00D3177F"/>
        </w:tc>
      </w:tr>
      <w:tr w:rsidR="00EC01EA" w:rsidRPr="00E30C67">
        <w:tc>
          <w:tcPr>
            <w:tcW w:w="817" w:type="dxa"/>
          </w:tcPr>
          <w:p w:rsidR="00EC01EA" w:rsidRPr="00E30C67" w:rsidRDefault="00EC01EA" w:rsidP="00D3177F">
            <w:pPr>
              <w:numPr>
                <w:ilvl w:val="0"/>
                <w:numId w:val="3"/>
              </w:numPr>
              <w:tabs>
                <w:tab w:val="left" w:pos="284"/>
              </w:tabs>
              <w:ind w:left="426" w:right="176"/>
            </w:pPr>
          </w:p>
        </w:tc>
        <w:tc>
          <w:tcPr>
            <w:tcW w:w="3827" w:type="dxa"/>
          </w:tcPr>
          <w:p w:rsidR="00EC01EA" w:rsidRPr="00E30C67" w:rsidRDefault="00EC01EA" w:rsidP="00D3177F">
            <w:r w:rsidRPr="00E30C67">
              <w:t>Волгунов Алексей Афанасьевич</w:t>
            </w:r>
          </w:p>
        </w:tc>
        <w:tc>
          <w:tcPr>
            <w:tcW w:w="2268" w:type="dxa"/>
          </w:tcPr>
          <w:p w:rsidR="00EC01EA" w:rsidRPr="00E30C67" w:rsidRDefault="00EC01EA" w:rsidP="00D3177F">
            <w:pPr>
              <w:jc w:val="center"/>
            </w:pPr>
            <w:r w:rsidRPr="00E30C67">
              <w:t>2202 278883</w:t>
            </w:r>
          </w:p>
        </w:tc>
        <w:tc>
          <w:tcPr>
            <w:tcW w:w="2268" w:type="dxa"/>
          </w:tcPr>
          <w:p w:rsidR="00EC01EA" w:rsidRPr="00E30C67" w:rsidRDefault="00EC01EA" w:rsidP="00D3177F"/>
        </w:tc>
      </w:tr>
      <w:tr w:rsidR="00EC01EA" w:rsidRPr="00E30C67">
        <w:tc>
          <w:tcPr>
            <w:tcW w:w="817" w:type="dxa"/>
          </w:tcPr>
          <w:p w:rsidR="00EC01EA" w:rsidRPr="00E30C67" w:rsidRDefault="00EC01EA" w:rsidP="00D3177F">
            <w:pPr>
              <w:numPr>
                <w:ilvl w:val="0"/>
                <w:numId w:val="3"/>
              </w:numPr>
              <w:tabs>
                <w:tab w:val="left" w:pos="284"/>
              </w:tabs>
              <w:ind w:left="426" w:right="176"/>
            </w:pPr>
          </w:p>
        </w:tc>
        <w:tc>
          <w:tcPr>
            <w:tcW w:w="3827" w:type="dxa"/>
          </w:tcPr>
          <w:p w:rsidR="00EC01EA" w:rsidRPr="00E30C67" w:rsidRDefault="00EC01EA" w:rsidP="00D3177F">
            <w:r w:rsidRPr="00E30C67">
              <w:t>Киселев Виктор Петрович</w:t>
            </w:r>
          </w:p>
        </w:tc>
        <w:tc>
          <w:tcPr>
            <w:tcW w:w="2268" w:type="dxa"/>
          </w:tcPr>
          <w:p w:rsidR="00EC01EA" w:rsidRPr="00E30C67" w:rsidRDefault="00EC01EA" w:rsidP="00D3177F">
            <w:pPr>
              <w:jc w:val="center"/>
            </w:pPr>
            <w:r w:rsidRPr="00E30C67">
              <w:t>2202 781369</w:t>
            </w:r>
          </w:p>
        </w:tc>
        <w:tc>
          <w:tcPr>
            <w:tcW w:w="2268" w:type="dxa"/>
          </w:tcPr>
          <w:p w:rsidR="00EC01EA" w:rsidRPr="00E30C67" w:rsidRDefault="00EC01EA" w:rsidP="00D3177F"/>
        </w:tc>
      </w:tr>
      <w:tr w:rsidR="00EC01EA" w:rsidRPr="00E30C67">
        <w:tc>
          <w:tcPr>
            <w:tcW w:w="817" w:type="dxa"/>
          </w:tcPr>
          <w:p w:rsidR="00EC01EA" w:rsidRPr="00E30C67" w:rsidRDefault="00EC01EA" w:rsidP="00D3177F">
            <w:pPr>
              <w:numPr>
                <w:ilvl w:val="0"/>
                <w:numId w:val="3"/>
              </w:numPr>
              <w:tabs>
                <w:tab w:val="left" w:pos="284"/>
              </w:tabs>
              <w:ind w:left="426" w:right="176"/>
            </w:pPr>
          </w:p>
        </w:tc>
        <w:tc>
          <w:tcPr>
            <w:tcW w:w="3827" w:type="dxa"/>
          </w:tcPr>
          <w:p w:rsidR="00EC01EA" w:rsidRPr="00E30C67" w:rsidRDefault="00EC01EA" w:rsidP="00D3177F">
            <w:r w:rsidRPr="00E30C67">
              <w:t>Горбунов Александр Викторович</w:t>
            </w:r>
          </w:p>
        </w:tc>
        <w:tc>
          <w:tcPr>
            <w:tcW w:w="2268" w:type="dxa"/>
          </w:tcPr>
          <w:p w:rsidR="00EC01EA" w:rsidRPr="00E30C67" w:rsidRDefault="00EC01EA" w:rsidP="00D3177F">
            <w:pPr>
              <w:jc w:val="center"/>
            </w:pPr>
            <w:r w:rsidRPr="00E30C67">
              <w:t>2204 397478</w:t>
            </w:r>
          </w:p>
        </w:tc>
        <w:tc>
          <w:tcPr>
            <w:tcW w:w="2268" w:type="dxa"/>
          </w:tcPr>
          <w:p w:rsidR="00EC01EA" w:rsidRPr="00E30C67" w:rsidRDefault="00EC01EA" w:rsidP="00D3177F"/>
        </w:tc>
      </w:tr>
      <w:tr w:rsidR="00EC01EA" w:rsidRPr="00E30C67">
        <w:tc>
          <w:tcPr>
            <w:tcW w:w="817" w:type="dxa"/>
          </w:tcPr>
          <w:p w:rsidR="00EC01EA" w:rsidRPr="00E30C67" w:rsidRDefault="00EC01EA" w:rsidP="00D3177F">
            <w:pPr>
              <w:numPr>
                <w:ilvl w:val="0"/>
                <w:numId w:val="3"/>
              </w:numPr>
              <w:tabs>
                <w:tab w:val="left" w:pos="284"/>
              </w:tabs>
              <w:ind w:left="426" w:right="176"/>
            </w:pPr>
          </w:p>
        </w:tc>
        <w:tc>
          <w:tcPr>
            <w:tcW w:w="3827" w:type="dxa"/>
          </w:tcPr>
          <w:p w:rsidR="00EC01EA" w:rsidRPr="00E30C67" w:rsidRDefault="00EC01EA" w:rsidP="00D3177F">
            <w:r w:rsidRPr="00E30C67">
              <w:t>Ураев Иван Анатольевич</w:t>
            </w:r>
          </w:p>
        </w:tc>
        <w:tc>
          <w:tcPr>
            <w:tcW w:w="2268" w:type="dxa"/>
          </w:tcPr>
          <w:p w:rsidR="00EC01EA" w:rsidRPr="00E30C67" w:rsidRDefault="00EC01EA" w:rsidP="00D3177F">
            <w:pPr>
              <w:jc w:val="center"/>
            </w:pPr>
            <w:r w:rsidRPr="00E30C67">
              <w:t>2203 570750</w:t>
            </w:r>
          </w:p>
        </w:tc>
        <w:tc>
          <w:tcPr>
            <w:tcW w:w="2268" w:type="dxa"/>
          </w:tcPr>
          <w:p w:rsidR="00EC01EA" w:rsidRPr="00E30C67" w:rsidRDefault="00EC01EA" w:rsidP="00D3177F"/>
        </w:tc>
      </w:tr>
    </w:tbl>
    <w:p w:rsidR="00EC01EA" w:rsidRDefault="00EC01EA">
      <w:r>
        <w:br w:type="textWrapping" w:clear="all"/>
      </w:r>
    </w:p>
    <w:sectPr w:rsidR="00EC01EA" w:rsidSect="00BC5B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F871FD"/>
    <w:multiLevelType w:val="hybridMultilevel"/>
    <w:tmpl w:val="9778783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>
      <w:start w:val="1"/>
      <w:numFmt w:val="decimal"/>
      <w:lvlText w:val="%4."/>
      <w:lvlJc w:val="left"/>
      <w:pPr>
        <w:ind w:left="3306" w:hanging="360"/>
      </w:pPr>
    </w:lvl>
    <w:lvl w:ilvl="4" w:tplc="04190019">
      <w:start w:val="1"/>
      <w:numFmt w:val="lowerLetter"/>
      <w:lvlText w:val="%5."/>
      <w:lvlJc w:val="left"/>
      <w:pPr>
        <w:ind w:left="4026" w:hanging="360"/>
      </w:pPr>
    </w:lvl>
    <w:lvl w:ilvl="5" w:tplc="0419001B">
      <w:start w:val="1"/>
      <w:numFmt w:val="lowerRoman"/>
      <w:lvlText w:val="%6."/>
      <w:lvlJc w:val="right"/>
      <w:pPr>
        <w:ind w:left="4746" w:hanging="180"/>
      </w:pPr>
    </w:lvl>
    <w:lvl w:ilvl="6" w:tplc="0419000F">
      <w:start w:val="1"/>
      <w:numFmt w:val="decimal"/>
      <w:lvlText w:val="%7."/>
      <w:lvlJc w:val="left"/>
      <w:pPr>
        <w:ind w:left="5466" w:hanging="360"/>
      </w:pPr>
    </w:lvl>
    <w:lvl w:ilvl="7" w:tplc="04190019">
      <w:start w:val="1"/>
      <w:numFmt w:val="lowerLetter"/>
      <w:lvlText w:val="%8."/>
      <w:lvlJc w:val="left"/>
      <w:pPr>
        <w:ind w:left="6186" w:hanging="360"/>
      </w:pPr>
    </w:lvl>
    <w:lvl w:ilvl="8" w:tplc="0419001B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631A215F"/>
    <w:multiLevelType w:val="hybridMultilevel"/>
    <w:tmpl w:val="FFA6494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668A7EBF"/>
    <w:multiLevelType w:val="hybridMultilevel"/>
    <w:tmpl w:val="1A5A467E"/>
    <w:lvl w:ilvl="0" w:tplc="3990A0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embedSystemFont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86EA0"/>
    <w:rsid w:val="000078BB"/>
    <w:rsid w:val="0004753C"/>
    <w:rsid w:val="0009714C"/>
    <w:rsid w:val="000A036E"/>
    <w:rsid w:val="000D202A"/>
    <w:rsid w:val="00135CA8"/>
    <w:rsid w:val="00144F8C"/>
    <w:rsid w:val="001F38A6"/>
    <w:rsid w:val="00252C8F"/>
    <w:rsid w:val="00252CC8"/>
    <w:rsid w:val="00332CBC"/>
    <w:rsid w:val="00353164"/>
    <w:rsid w:val="0035755D"/>
    <w:rsid w:val="00387912"/>
    <w:rsid w:val="003911DA"/>
    <w:rsid w:val="003C370F"/>
    <w:rsid w:val="003E6F22"/>
    <w:rsid w:val="00402D38"/>
    <w:rsid w:val="00410C36"/>
    <w:rsid w:val="004E1A0E"/>
    <w:rsid w:val="00512A70"/>
    <w:rsid w:val="00583959"/>
    <w:rsid w:val="005C464D"/>
    <w:rsid w:val="005C4F23"/>
    <w:rsid w:val="006052B7"/>
    <w:rsid w:val="00613FEE"/>
    <w:rsid w:val="006571ED"/>
    <w:rsid w:val="00700524"/>
    <w:rsid w:val="007C3124"/>
    <w:rsid w:val="007E4A93"/>
    <w:rsid w:val="0084697D"/>
    <w:rsid w:val="00871B74"/>
    <w:rsid w:val="00894414"/>
    <w:rsid w:val="00945687"/>
    <w:rsid w:val="009C19B0"/>
    <w:rsid w:val="00A25DA6"/>
    <w:rsid w:val="00AD0773"/>
    <w:rsid w:val="00B623A5"/>
    <w:rsid w:val="00B86EA0"/>
    <w:rsid w:val="00BA1B94"/>
    <w:rsid w:val="00BC5BF5"/>
    <w:rsid w:val="00C22469"/>
    <w:rsid w:val="00C264CC"/>
    <w:rsid w:val="00CA0BE9"/>
    <w:rsid w:val="00CE44AF"/>
    <w:rsid w:val="00D3177F"/>
    <w:rsid w:val="00D34E84"/>
    <w:rsid w:val="00D43062"/>
    <w:rsid w:val="00DF1B28"/>
    <w:rsid w:val="00E30C67"/>
    <w:rsid w:val="00EC01EA"/>
    <w:rsid w:val="00EE797E"/>
    <w:rsid w:val="00F448C5"/>
    <w:rsid w:val="00F57C6F"/>
    <w:rsid w:val="00F92950"/>
    <w:rsid w:val="00FB5ABD"/>
    <w:rsid w:val="00FD252C"/>
    <w:rsid w:val="00FD2A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EA0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B86EA0"/>
    <w:rPr>
      <w:rFonts w:eastAsia="Times New Roman" w:cs="Calibri"/>
    </w:rPr>
  </w:style>
  <w:style w:type="paragraph" w:styleId="ListParagraph">
    <w:name w:val="List Paragraph"/>
    <w:basedOn w:val="Normal"/>
    <w:uiPriority w:val="99"/>
    <w:qFormat/>
    <w:rsid w:val="00A25DA6"/>
    <w:pPr>
      <w:ind w:left="720"/>
    </w:pPr>
  </w:style>
  <w:style w:type="paragraph" w:customStyle="1" w:styleId="a">
    <w:name w:val="Знак"/>
    <w:basedOn w:val="Normal"/>
    <w:uiPriority w:val="99"/>
    <w:rsid w:val="00A25DA6"/>
    <w:pPr>
      <w:spacing w:after="160" w:line="240" w:lineRule="exact"/>
      <w:jc w:val="both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1">
    <w:name w:val="Обычный1"/>
    <w:uiPriority w:val="99"/>
    <w:rsid w:val="00A25DA6"/>
    <w:rPr>
      <w:rFonts w:ascii="Times New Roman" w:eastAsia="Times New Roman" w:hAnsi="Times New Roman"/>
      <w:sz w:val="20"/>
      <w:szCs w:val="20"/>
    </w:rPr>
  </w:style>
  <w:style w:type="paragraph" w:customStyle="1" w:styleId="a0">
    <w:name w:val="Копия"/>
    <w:basedOn w:val="Normal"/>
    <w:uiPriority w:val="99"/>
    <w:rsid w:val="00A25DA6"/>
    <w:pPr>
      <w:spacing w:before="240"/>
      <w:ind w:left="547" w:hanging="547"/>
    </w:pPr>
    <w:rPr>
      <w:rFonts w:ascii="Courier New" w:hAnsi="Courier New" w:cs="Courier New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59</TotalTime>
  <Pages>4</Pages>
  <Words>1044</Words>
  <Characters>5954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user12</dc:creator>
  <cp:keywords/>
  <dc:description/>
  <cp:lastModifiedBy>User1</cp:lastModifiedBy>
  <cp:revision>15</cp:revision>
  <cp:lastPrinted>2011-07-18T10:15:00Z</cp:lastPrinted>
  <dcterms:created xsi:type="dcterms:W3CDTF">2011-07-14T06:46:00Z</dcterms:created>
  <dcterms:modified xsi:type="dcterms:W3CDTF">2011-07-20T06:08:00Z</dcterms:modified>
</cp:coreProperties>
</file>